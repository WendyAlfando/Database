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6B529D5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24B2F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F41AA8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41AA8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41AA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2AAB3FA3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A62215D" wp14:editId="31A6BE62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30A7FC4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6553" w14:textId="4D5F7903" w:rsidR="004A71CA" w:rsidRPr="00944182" w:rsidRDefault="004A71CA" w:rsidP="004A71CA">
            <w:pPr>
              <w:rPr>
                <w:rFonts w:ascii="Arial Narrow" w:hAnsi="Arial Narrow" w:cs="Tahoma"/>
                <w:sz w:val="36"/>
              </w:rPr>
            </w:pPr>
            <w:r w:rsidRPr="00944182">
              <w:rPr>
                <w:rFonts w:ascii="Arial Narrow" w:hAnsi="Arial Narrow" w:cs="Tahoma"/>
                <w:sz w:val="36"/>
              </w:rPr>
              <w:t>ISYS6084 | ISYS6123 | ISYS6123003 | ISYS6169 | ISYS6169001</w:t>
            </w:r>
          </w:p>
          <w:p w14:paraId="35BDAA32" w14:textId="6EC506AD" w:rsidR="00235C36" w:rsidRPr="00876A58" w:rsidRDefault="004A71CA" w:rsidP="004A71CA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44182">
              <w:rPr>
                <w:rFonts w:ascii="Arial Narrow" w:hAnsi="Arial Narrow" w:cs="Tahoma"/>
                <w:sz w:val="36"/>
              </w:rPr>
              <w:t>Database | Introduction to Database Systems | 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8370D6A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3FD9B187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3707" w14:textId="77777777" w:rsidR="00F80742" w:rsidRPr="00876A58" w:rsidRDefault="00261D90" w:rsidP="00F41AA8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C4FE38F" w14:textId="4F9325E1" w:rsidR="000732DF" w:rsidRPr="0036420F" w:rsidRDefault="00CF7F3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CF7F3C">
              <w:rPr>
                <w:rFonts w:ascii="Arial" w:hAnsi="Arial" w:cs="Arial"/>
                <w:b/>
                <w:sz w:val="20"/>
              </w:rPr>
              <w:t>E222-ISYS6123003-CA06-00</w:t>
            </w:r>
          </w:p>
        </w:tc>
      </w:tr>
      <w:tr w:rsidR="00E0375C" w:rsidRPr="00876A58" w14:paraId="233651A8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7C53F3" w14:textId="445E32CC" w:rsidR="00535DA7" w:rsidRPr="004A71CA" w:rsidRDefault="00330BAA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GB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4A71CA">
              <w:rPr>
                <w:rFonts w:ascii="Arial" w:hAnsi="Arial" w:cs="Arial"/>
                <w:i/>
                <w:sz w:val="18"/>
                <w:szCs w:val="18"/>
                <w:lang w:val="en-GB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4A71CA">
              <w:rPr>
                <w:rFonts w:ascii="Arial" w:hAnsi="Arial" w:cs="Arial"/>
                <w:i/>
                <w:sz w:val="18"/>
                <w:szCs w:val="18"/>
                <w:lang w:val="en-GB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5AD44D4" w14:textId="64E6BD38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6E4BE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6E4BED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6E4BE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5E76F4C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7128FD2E" w14:textId="77777777" w:rsidR="009872FE" w:rsidRDefault="009872FE" w:rsidP="009872FE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4C85C79E" w14:textId="77777777" w:rsidR="009872FE" w:rsidRDefault="009872FE" w:rsidP="009872FE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4347E69E" w14:textId="77777777" w:rsidR="009872FE" w:rsidRDefault="009872FE" w:rsidP="009872FE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38671CA8" w14:textId="77777777" w:rsidR="009872FE" w:rsidRDefault="009872FE" w:rsidP="009872F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66C32A07" w14:textId="77777777" w:rsidR="009872FE" w:rsidRDefault="009872FE" w:rsidP="009872FE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683035F1" w14:textId="77777777" w:rsidR="009872FE" w:rsidRDefault="009872FE" w:rsidP="009872FE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1C9251DE" w14:textId="77777777" w:rsidR="009872FE" w:rsidRDefault="009872FE" w:rsidP="009872FE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345B7A08" w14:textId="77777777" w:rsidR="009872FE" w:rsidRDefault="009872FE" w:rsidP="009872F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4654A37" w14:textId="77777777" w:rsidR="009872FE" w:rsidRDefault="009872FE" w:rsidP="009872FE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2CDCFA7F" w14:textId="77777777" w:rsidR="009872FE" w:rsidRDefault="009872FE" w:rsidP="009872FE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34829DCC" w14:textId="77777777" w:rsidR="009872FE" w:rsidRDefault="009872FE" w:rsidP="009872FE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11EC75C7" w14:textId="77777777" w:rsidR="009872FE" w:rsidRDefault="009872FE" w:rsidP="009872F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76EFE87" w14:textId="77777777" w:rsidR="009872FE" w:rsidRDefault="009872FE" w:rsidP="009872FE">
      <w:pPr>
        <w:numPr>
          <w:ilvl w:val="2"/>
          <w:numId w:val="22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38275377" w14:textId="77777777" w:rsidR="009872FE" w:rsidRDefault="009872FE" w:rsidP="009872F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7B9CE93" w14:textId="77777777" w:rsidR="009872FE" w:rsidRDefault="009872FE" w:rsidP="009872FE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0E36CF26" w14:textId="77777777" w:rsidR="009872FE" w:rsidRDefault="009872FE" w:rsidP="009872FE">
      <w:pPr>
        <w:numPr>
          <w:ilvl w:val="0"/>
          <w:numId w:val="21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67B58DF0" w14:textId="77777777" w:rsidR="009872FE" w:rsidRDefault="009872FE" w:rsidP="009872FE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B1325AD" w14:textId="77777777" w:rsidR="009872FE" w:rsidRDefault="009872FE" w:rsidP="009872FE">
      <w:pPr>
        <w:spacing w:line="360" w:lineRule="auto"/>
        <w:ind w:left="360" w:hanging="360"/>
      </w:pPr>
    </w:p>
    <w:p w14:paraId="6899307E" w14:textId="77777777" w:rsidR="009872FE" w:rsidRDefault="009872FE" w:rsidP="009872FE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57E63906" w14:textId="77777777" w:rsidR="009872FE" w:rsidRDefault="009872FE" w:rsidP="009872FE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3626808F" w14:textId="77777777" w:rsidR="009872FE" w:rsidRDefault="009872FE" w:rsidP="009872FE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7E1EBE92" w14:textId="77777777" w:rsidR="009872FE" w:rsidRDefault="009872FE" w:rsidP="009872FE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7C81D1F5" w14:textId="77777777" w:rsidR="009872FE" w:rsidRDefault="009872FE" w:rsidP="009872FE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1B60AC00" w14:textId="77777777" w:rsidR="009872FE" w:rsidRDefault="009872FE" w:rsidP="009872FE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66B3498C" w14:textId="77777777" w:rsidR="009872FE" w:rsidRDefault="009872FE" w:rsidP="009872FE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07197FFE" w14:textId="77777777" w:rsidR="009872FE" w:rsidRDefault="009872FE" w:rsidP="009872F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9872FE" w14:paraId="7C7D00E8" w14:textId="77777777" w:rsidTr="00CB1C8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4FD79C" w14:textId="77777777" w:rsidR="009872FE" w:rsidRDefault="009872FE" w:rsidP="00CB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2A0F7F8C" w14:textId="77777777" w:rsidR="009872FE" w:rsidRDefault="009872FE" w:rsidP="00CB1C8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9CEBB6" w14:textId="77777777" w:rsidR="009872FE" w:rsidRDefault="009872FE" w:rsidP="00CB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320B7464" w14:textId="77777777" w:rsidR="009872FE" w:rsidRDefault="009872FE" w:rsidP="00CB1C8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9872FE" w14:paraId="4654E8B0" w14:textId="77777777" w:rsidTr="00CB1C8F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8C9A7" w14:textId="77777777" w:rsidR="009872FE" w:rsidRDefault="009872FE" w:rsidP="00CB1C8F">
            <w:pPr>
              <w:jc w:val="center"/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CF1CC" w14:textId="77777777" w:rsidR="009872FE" w:rsidRDefault="009872FE" w:rsidP="00CB1C8F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426F9003" w14:textId="77777777" w:rsidR="009872FE" w:rsidRDefault="009872FE" w:rsidP="009872FE">
      <w:pPr>
        <w:spacing w:after="200" w:line="276" w:lineRule="auto"/>
        <w:rPr>
          <w:lang w:val="id-ID"/>
        </w:rPr>
      </w:pPr>
    </w:p>
    <w:p w14:paraId="4CF4A864" w14:textId="77777777" w:rsidR="009872FE" w:rsidRDefault="009872FE" w:rsidP="009872FE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60ECF458" w14:textId="77777777" w:rsidR="009872FE" w:rsidRDefault="009872FE" w:rsidP="009872F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9872FE" w14:paraId="3A0CE689" w14:textId="77777777" w:rsidTr="00CB1C8F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66C302" w14:textId="77777777" w:rsidR="009872FE" w:rsidRDefault="009872FE" w:rsidP="00CB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6A542B45" w14:textId="77777777" w:rsidR="009872FE" w:rsidRDefault="009872FE" w:rsidP="00CB1C8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9872FE" w14:paraId="2439BC88" w14:textId="77777777" w:rsidTr="00CB1C8F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E1E6" w14:textId="77777777" w:rsidR="009872FE" w:rsidRDefault="009872FE" w:rsidP="00CB1C8F">
            <w:pPr>
              <w:rPr>
                <w:color w:val="000000"/>
              </w:rPr>
            </w:pPr>
            <w:r>
              <w:rPr>
                <w:color w:val="000000"/>
              </w:rPr>
              <w:t>Microsoft Office 365</w:t>
            </w:r>
          </w:p>
          <w:p w14:paraId="1C8AFD03" w14:textId="77777777" w:rsidR="009872FE" w:rsidRDefault="009872FE" w:rsidP="00CB1C8F">
            <w:pPr>
              <w:rPr>
                <w:bCs/>
              </w:rPr>
            </w:pPr>
            <w:r>
              <w:rPr>
                <w:bCs/>
              </w:rPr>
              <w:t>SQL Server Developer 2019</w:t>
            </w:r>
          </w:p>
          <w:p w14:paraId="1B19285F" w14:textId="77777777" w:rsidR="009872FE" w:rsidRDefault="009872FE" w:rsidP="00CB1C8F">
            <w:pPr>
              <w:rPr>
                <w:bCs/>
              </w:rPr>
            </w:pPr>
            <w:r>
              <w:rPr>
                <w:bCs/>
              </w:rPr>
              <w:t>SQL Server Management Studio 18.9.1</w:t>
            </w:r>
          </w:p>
          <w:p w14:paraId="2F2E748B" w14:textId="77777777" w:rsidR="009872FE" w:rsidRDefault="009872FE" w:rsidP="00CB1C8F">
            <w:pPr>
              <w:rPr>
                <w:bCs/>
                <w:highlight w:val="yellow"/>
              </w:rPr>
            </w:pPr>
            <w:r>
              <w:rPr>
                <w:bCs/>
              </w:rPr>
              <w:t>Visual Paradigm Community Edition 16.3</w:t>
            </w:r>
          </w:p>
        </w:tc>
      </w:tr>
    </w:tbl>
    <w:p w14:paraId="5602848C" w14:textId="77777777" w:rsidR="009872FE" w:rsidRDefault="009872FE" w:rsidP="009872FE">
      <w:pPr>
        <w:pStyle w:val="Heading2"/>
        <w:numPr>
          <w:ilvl w:val="0"/>
          <w:numId w:val="21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14:paraId="39A3D237" w14:textId="77777777" w:rsidR="009872FE" w:rsidRDefault="009872FE" w:rsidP="009872F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6561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</w:tblGrid>
      <w:tr w:rsidR="009872FE" w14:paraId="48C847B5" w14:textId="77777777" w:rsidTr="00CB1C8F">
        <w:trPr>
          <w:trHeight w:val="504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C45C46" w14:textId="77777777" w:rsidR="009872FE" w:rsidRDefault="009872FE" w:rsidP="00CB1C8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7414D087" w14:textId="77777777" w:rsidR="009872FE" w:rsidRDefault="009872FE" w:rsidP="00CB1C8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90C8D9" w14:textId="77777777" w:rsidR="009872FE" w:rsidRDefault="009872FE" w:rsidP="00CB1C8F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167605C6" w14:textId="77777777" w:rsidR="009872FE" w:rsidRDefault="009872FE" w:rsidP="00CB1C8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9872FE" w14:paraId="6F54DCB0" w14:textId="77777777" w:rsidTr="00CB1C8F">
        <w:trPr>
          <w:trHeight w:val="6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3CF3C" w14:textId="77777777" w:rsidR="009872FE" w:rsidRDefault="009872FE" w:rsidP="00CB1C8F">
            <w:pPr>
              <w:rPr>
                <w:bCs/>
              </w:rPr>
            </w:pPr>
            <w:r>
              <w:rPr>
                <w:bCs/>
              </w:rPr>
              <w:t>SQL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1FA86" w14:textId="77777777" w:rsidR="009872FE" w:rsidRDefault="009872FE" w:rsidP="00CB1C8F">
            <w:pPr>
              <w:rPr>
                <w:bCs/>
              </w:rPr>
            </w:pPr>
            <w:r>
              <w:rPr>
                <w:bCs/>
              </w:rPr>
              <w:t>SQL, VPP, Image Files (JPG / PNG)</w:t>
            </w:r>
          </w:p>
        </w:tc>
      </w:tr>
    </w:tbl>
    <w:p w14:paraId="748D70B0" w14:textId="555CCA11" w:rsidR="009872FE" w:rsidRDefault="009872FE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22DB6274" w14:textId="753C1954" w:rsidR="009872FE" w:rsidRPr="009872FE" w:rsidRDefault="009872FE" w:rsidP="009872FE">
      <w:pPr>
        <w:spacing w:after="200" w:line="276" w:lineRule="auto"/>
        <w:rPr>
          <w:rFonts w:eastAsiaTheme="majorEastAsia"/>
          <w:b/>
          <w:bCs/>
        </w:rPr>
      </w:pPr>
      <w:r>
        <w:br w:type="page"/>
      </w:r>
    </w:p>
    <w:p w14:paraId="261BEEC2" w14:textId="264D0A36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18A353A2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4CCC2872" w14:textId="77777777" w:rsidR="00643F75" w:rsidRDefault="00643F75" w:rsidP="00643F75">
      <w:pPr>
        <w:rPr>
          <w:lang w:val="id-ID"/>
        </w:rPr>
      </w:pPr>
    </w:p>
    <w:p w14:paraId="44830771" w14:textId="1D870A15" w:rsidR="000C545D" w:rsidRDefault="00007D40" w:rsidP="000C545D">
      <w:pPr>
        <w:spacing w:line="360" w:lineRule="auto"/>
        <w:jc w:val="center"/>
        <w:rPr>
          <w:b/>
          <w:sz w:val="28"/>
          <w:szCs w:val="28"/>
        </w:rPr>
      </w:pPr>
      <w:r w:rsidRPr="009872FE">
        <w:rPr>
          <w:b/>
          <w:sz w:val="28"/>
          <w:szCs w:val="28"/>
        </w:rPr>
        <w:t>RoCALink</w:t>
      </w:r>
    </w:p>
    <w:p w14:paraId="609A8152" w14:textId="77777777" w:rsidR="009872FE" w:rsidRPr="009872FE" w:rsidRDefault="009872FE" w:rsidP="000C545D">
      <w:pPr>
        <w:spacing w:line="360" w:lineRule="auto"/>
        <w:jc w:val="center"/>
        <w:rPr>
          <w:b/>
          <w:sz w:val="28"/>
          <w:szCs w:val="28"/>
        </w:rPr>
      </w:pPr>
    </w:p>
    <w:p w14:paraId="71C14580" w14:textId="30F6A067" w:rsidR="000C545D" w:rsidRPr="00041947" w:rsidRDefault="000C545D" w:rsidP="000C545D">
      <w:pPr>
        <w:spacing w:line="360" w:lineRule="auto"/>
        <w:jc w:val="both"/>
      </w:pPr>
      <w:r>
        <w:rPr>
          <w:b/>
        </w:rPr>
        <w:tab/>
        <w:t>R</w:t>
      </w:r>
      <w:r w:rsidR="004F131E">
        <w:rPr>
          <w:b/>
        </w:rPr>
        <w:t>oCALink</w:t>
      </w:r>
      <w:r>
        <w:rPr>
          <w:b/>
        </w:rPr>
        <w:t xml:space="preserve"> </w:t>
      </w:r>
      <w:r>
        <w:t xml:space="preserve">is a </w:t>
      </w:r>
      <w:r w:rsidR="003A7665">
        <w:t>bike shop that sells many types of bikes</w:t>
      </w:r>
      <w:r w:rsidR="00FD3795">
        <w:t xml:space="preserve">, from </w:t>
      </w:r>
      <w:r w:rsidR="00D2270A">
        <w:t>various</w:t>
      </w:r>
      <w:r w:rsidR="00FD3795">
        <w:t xml:space="preserve"> brands</w:t>
      </w:r>
      <w:r w:rsidR="00C80B46">
        <w:t xml:space="preserve">. </w:t>
      </w:r>
      <w:r w:rsidR="00801075">
        <w:t>The staff manages all activites</w:t>
      </w:r>
      <w:r w:rsidR="00E30714">
        <w:t xml:space="preserve"> in </w:t>
      </w:r>
      <w:r w:rsidR="00E30714">
        <w:rPr>
          <w:b/>
          <w:bCs/>
        </w:rPr>
        <w:t>RoCALink</w:t>
      </w:r>
      <w:r w:rsidR="00801075">
        <w:t xml:space="preserve"> related </w:t>
      </w:r>
      <w:r w:rsidR="00801075" w:rsidRPr="00223679">
        <w:rPr>
          <w:b/>
          <w:bCs/>
        </w:rPr>
        <w:t xml:space="preserve">to transactions and </w:t>
      </w:r>
      <w:r w:rsidR="00B709CA">
        <w:rPr>
          <w:b/>
          <w:bCs/>
        </w:rPr>
        <w:t>all the bikes available at the shop</w:t>
      </w:r>
      <w:r w:rsidR="00801075">
        <w:t>.</w:t>
      </w:r>
    </w:p>
    <w:p w14:paraId="1E943C55" w14:textId="77777777" w:rsidR="000C545D" w:rsidRDefault="000C545D" w:rsidP="000C545D">
      <w:pPr>
        <w:spacing w:line="360" w:lineRule="auto"/>
        <w:jc w:val="both"/>
      </w:pPr>
    </w:p>
    <w:p w14:paraId="37DB5408" w14:textId="1439B3F1" w:rsidR="000C545D" w:rsidRDefault="000C545D" w:rsidP="000C545D">
      <w:pPr>
        <w:spacing w:line="360" w:lineRule="auto"/>
        <w:jc w:val="both"/>
      </w:pPr>
      <w:r>
        <w:tab/>
        <w:t xml:space="preserve">Every staff that hired by </w:t>
      </w:r>
      <w:r w:rsidR="004532B7">
        <w:rPr>
          <w:b/>
        </w:rPr>
        <w:t xml:space="preserve">RoCALink </w:t>
      </w:r>
      <w:r>
        <w:t>have a task to</w:t>
      </w:r>
      <w:r>
        <w:rPr>
          <w:rFonts w:hint="eastAsia"/>
        </w:rPr>
        <w:t xml:space="preserve"> </w:t>
      </w:r>
      <w:r w:rsidRPr="003D0FEF">
        <w:rPr>
          <w:rFonts w:hint="eastAsia"/>
          <w:b/>
        </w:rPr>
        <w:t>s</w:t>
      </w:r>
      <w:r>
        <w:rPr>
          <w:rFonts w:hint="eastAsia"/>
          <w:b/>
        </w:rPr>
        <w:t xml:space="preserve">erve </w:t>
      </w:r>
      <w:r>
        <w:rPr>
          <w:b/>
        </w:rPr>
        <w:t xml:space="preserve">a </w:t>
      </w:r>
      <w:r>
        <w:rPr>
          <w:rFonts w:hint="eastAsia"/>
          <w:b/>
        </w:rPr>
        <w:t>customer who wants to buy</w:t>
      </w:r>
      <w:r w:rsidR="00ED0DF6">
        <w:rPr>
          <w:b/>
        </w:rPr>
        <w:t xml:space="preserve"> a bike from the shop</w:t>
      </w:r>
      <w:r>
        <w:t>. Every staff must be following the procedures to become a staff, which are:</w:t>
      </w:r>
    </w:p>
    <w:p w14:paraId="743397DC" w14:textId="03F18868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staff hired must have a personal information like </w:t>
      </w:r>
      <w:r w:rsidRPr="00E6385F">
        <w:rPr>
          <w:b/>
          <w:bCs/>
        </w:rPr>
        <w:t xml:space="preserve">name, email, phone number, </w:t>
      </w:r>
      <w:r w:rsidR="00CA464F" w:rsidRPr="00E6385F">
        <w:rPr>
          <w:b/>
          <w:bCs/>
        </w:rPr>
        <w:t xml:space="preserve">gender, </w:t>
      </w:r>
      <w:r w:rsidRPr="00E6385F">
        <w:rPr>
          <w:b/>
          <w:bCs/>
        </w:rPr>
        <w:t>and salary</w:t>
      </w:r>
      <w:r>
        <w:t>. Every staff has an identification number with the following format:</w:t>
      </w:r>
    </w:p>
    <w:p w14:paraId="47AFEA7C" w14:textId="278F54C4" w:rsidR="000C545D" w:rsidRDefault="000C545D" w:rsidP="00554BEE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4E28805" wp14:editId="61892086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CC808" w14:textId="68BFC5E6" w:rsidR="000C545D" w:rsidRDefault="000C545D" w:rsidP="000C545D">
                            <w:pPr>
                              <w:jc w:val="center"/>
                            </w:pPr>
                            <w:r>
                              <w:t>“STXXX”</w:t>
                            </w:r>
                          </w:p>
                          <w:p w14:paraId="0852D126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E2880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v&#10;GQfSFQIAACs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7FBCC808" w14:textId="68BFC5E6" w:rsidR="000C545D" w:rsidRDefault="000C545D" w:rsidP="000C545D">
                      <w:pPr>
                        <w:jc w:val="center"/>
                      </w:pPr>
                      <w:r>
                        <w:t>“STXXX”</w:t>
                      </w:r>
                    </w:p>
                    <w:p w14:paraId="0852D126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B959E5" w14:textId="3AFB1673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Pr="00C804D7">
        <w:rPr>
          <w:b/>
        </w:rPr>
        <w:t>transaction</w:t>
      </w:r>
      <w:r>
        <w:t xml:space="preserve"> </w:t>
      </w:r>
      <w:r w:rsidR="00D71F67">
        <w:t>made with</w:t>
      </w:r>
      <w:r w:rsidR="00B93C30">
        <w:t xml:space="preserve"> the customer</w:t>
      </w:r>
      <w:r>
        <w:t xml:space="preserve"> have all the information about </w:t>
      </w:r>
      <w:r w:rsidRPr="00771C08">
        <w:rPr>
          <w:b/>
          <w:bCs/>
        </w:rPr>
        <w:t xml:space="preserve">staff, </w:t>
      </w:r>
      <w:r w:rsidR="003F6E05" w:rsidRPr="00771C08">
        <w:rPr>
          <w:b/>
          <w:bCs/>
        </w:rPr>
        <w:t>customer</w:t>
      </w:r>
      <w:r w:rsidRPr="00771C08">
        <w:rPr>
          <w:b/>
          <w:bCs/>
        </w:rPr>
        <w:t xml:space="preserve">, transaction date, </w:t>
      </w:r>
      <w:r w:rsidR="00E15665" w:rsidRPr="00771C08">
        <w:rPr>
          <w:b/>
          <w:bCs/>
        </w:rPr>
        <w:t xml:space="preserve">bikes </w:t>
      </w:r>
      <w:r w:rsidRPr="00771C08">
        <w:rPr>
          <w:b/>
          <w:bCs/>
        </w:rPr>
        <w:t xml:space="preserve">purchased, and the quantity of each </w:t>
      </w:r>
      <w:r w:rsidR="002C7BC8" w:rsidRPr="00771C08">
        <w:rPr>
          <w:b/>
          <w:bCs/>
        </w:rPr>
        <w:t>bike</w:t>
      </w:r>
      <w:r>
        <w:t>. Every</w:t>
      </w:r>
      <w:r w:rsidRPr="00C804D7">
        <w:t xml:space="preserve"> </w:t>
      </w:r>
      <w:r w:rsidRPr="00C804D7">
        <w:rPr>
          <w:b/>
        </w:rPr>
        <w:t>transaction</w:t>
      </w:r>
      <w:r>
        <w:t xml:space="preserve"> has an identification number with the following format:</w:t>
      </w:r>
    </w:p>
    <w:p w14:paraId="68BA734A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36E976C" wp14:editId="54B3DCE1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B949" w14:textId="47549E89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444007">
                              <w:t>TR</w:t>
                            </w:r>
                            <w:r>
                              <w:t>XXX”</w:t>
                            </w:r>
                          </w:p>
                          <w:p w14:paraId="084B0881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E976C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THGA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">
                <v:textbox style="mso-fit-shape-to-text:t">
                  <w:txbxContent>
                    <w:p w14:paraId="4BC2B949" w14:textId="47549E89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444007">
                        <w:t>TR</w:t>
                      </w:r>
                      <w:r>
                        <w:t>XXX”</w:t>
                      </w:r>
                    </w:p>
                    <w:p w14:paraId="084B0881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4FD877" w14:textId="6B687C77" w:rsidR="00123B1C" w:rsidRPr="0082404E" w:rsidRDefault="000C545D" w:rsidP="0082404E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 w:rsidRPr="0075473E">
        <w:t>Every</w:t>
      </w:r>
      <w:r w:rsidRPr="00CF4A91">
        <w:rPr>
          <w:b/>
          <w:bCs/>
        </w:rPr>
        <w:t xml:space="preserve"> </w:t>
      </w:r>
      <w:r w:rsidR="002D6DC3" w:rsidRPr="00CF4A91">
        <w:rPr>
          <w:b/>
          <w:bCs/>
        </w:rPr>
        <w:t>bike</w:t>
      </w:r>
      <w:r>
        <w:t xml:space="preserve"> sold by </w:t>
      </w:r>
      <w:r>
        <w:rPr>
          <w:b/>
        </w:rPr>
        <w:t>R</w:t>
      </w:r>
      <w:r w:rsidR="00A768D3">
        <w:rPr>
          <w:b/>
        </w:rPr>
        <w:t>oCALink</w:t>
      </w:r>
      <w:r>
        <w:t xml:space="preserve"> </w:t>
      </w:r>
      <w:r w:rsidR="0030615B">
        <w:t xml:space="preserve">must </w:t>
      </w:r>
      <w:r>
        <w:t xml:space="preserve">have its </w:t>
      </w:r>
      <w:r w:rsidRPr="00161CA5">
        <w:rPr>
          <w:b/>
          <w:bCs/>
        </w:rPr>
        <w:t>own name</w:t>
      </w:r>
      <w:r w:rsidR="00B85533">
        <w:rPr>
          <w:b/>
          <w:bCs/>
        </w:rPr>
        <w:t xml:space="preserve"> and </w:t>
      </w:r>
      <w:r w:rsidRPr="00161CA5">
        <w:rPr>
          <w:rFonts w:hint="eastAsia"/>
          <w:b/>
          <w:bCs/>
        </w:rPr>
        <w:t>price</w:t>
      </w:r>
      <w:r>
        <w:t>.</w:t>
      </w:r>
      <w:r>
        <w:rPr>
          <w:rFonts w:hint="eastAsia"/>
        </w:rPr>
        <w:t xml:space="preserve"> Every </w:t>
      </w:r>
      <w:r w:rsidR="00147969">
        <w:rPr>
          <w:b/>
        </w:rPr>
        <w:t>bike</w:t>
      </w:r>
      <w:r>
        <w:rPr>
          <w:b/>
        </w:rPr>
        <w:t xml:space="preserve"> </w:t>
      </w:r>
      <w:r>
        <w:rPr>
          <w:rFonts w:hint="eastAsia"/>
        </w:rPr>
        <w:t>has an identification number with the following format:</w:t>
      </w:r>
    </w:p>
    <w:p w14:paraId="3EFEFEBD" w14:textId="6DD2240C" w:rsidR="00541851" w:rsidRDefault="000C545D" w:rsidP="00541851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4F4F794" wp14:editId="14CAAF6D">
                <wp:extent cx="2360930" cy="1404620"/>
                <wp:effectExtent l="6985" t="6985" r="6985" b="825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461BC" w14:textId="5248883C" w:rsidR="000C545D" w:rsidRDefault="00E852A7" w:rsidP="000C545D">
                            <w:pPr>
                              <w:jc w:val="center"/>
                            </w:pPr>
                            <w:r>
                              <w:t>“BK</w:t>
                            </w:r>
                            <w:r w:rsidR="000C545D">
                              <w:t>XXX”</w:t>
                            </w:r>
                          </w:p>
                          <w:p w14:paraId="3D166082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F4F794" id="Text Box 6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op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xm2ik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62B461BC" w14:textId="5248883C" w:rsidR="000C545D" w:rsidRDefault="00E852A7" w:rsidP="000C545D">
                      <w:pPr>
                        <w:jc w:val="center"/>
                      </w:pPr>
                      <w:r>
                        <w:t>“BK</w:t>
                      </w:r>
                      <w:r w:rsidR="000C545D">
                        <w:t>XXX”</w:t>
                      </w:r>
                    </w:p>
                    <w:p w14:paraId="3D166082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B9CEBC" w14:textId="230458B6" w:rsidR="0082404E" w:rsidRPr="00123B1C" w:rsidRDefault="0082404E" w:rsidP="0082404E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 w:rsidRPr="0075473E">
        <w:t>Every</w:t>
      </w:r>
      <w:r w:rsidRPr="0075473E">
        <w:rPr>
          <w:b/>
        </w:rPr>
        <w:t xml:space="preserve"> </w:t>
      </w:r>
      <w:r w:rsidRPr="00CF4A91">
        <w:rPr>
          <w:b/>
          <w:bCs/>
        </w:rPr>
        <w:t>bike</w:t>
      </w:r>
      <w:r w:rsidR="00100C49">
        <w:rPr>
          <w:b/>
          <w:bCs/>
        </w:rPr>
        <w:t xml:space="preserve"> </w:t>
      </w:r>
      <w:r w:rsidR="00100C49" w:rsidRPr="002C63A7">
        <w:t>has its</w:t>
      </w:r>
      <w:r w:rsidRPr="00CF4A91">
        <w:rPr>
          <w:b/>
          <w:bCs/>
        </w:rPr>
        <w:t xml:space="preserve"> type</w:t>
      </w:r>
      <w:r>
        <w:t xml:space="preserve"> </w:t>
      </w:r>
      <w:r w:rsidR="00CA0DC0">
        <w:rPr>
          <w:b/>
          <w:bCs/>
        </w:rPr>
        <w:t>data</w:t>
      </w:r>
      <w:r w:rsidR="00CF10BE">
        <w:rPr>
          <w:b/>
          <w:bCs/>
        </w:rPr>
        <w:t xml:space="preserve"> </w:t>
      </w:r>
      <w:r w:rsidR="00CF10BE">
        <w:rPr>
          <w:bCs/>
        </w:rPr>
        <w:t>that store information about the</w:t>
      </w:r>
      <w:r>
        <w:t xml:space="preserve"> </w:t>
      </w:r>
      <w:r w:rsidR="00CF10BE">
        <w:rPr>
          <w:b/>
          <w:bCs/>
        </w:rPr>
        <w:t>type</w:t>
      </w:r>
      <w:r w:rsidRPr="00161CA5">
        <w:rPr>
          <w:b/>
          <w:bCs/>
        </w:rPr>
        <w:t xml:space="preserve"> name</w:t>
      </w:r>
      <w:r>
        <w:t>.</w:t>
      </w:r>
      <w:r>
        <w:rPr>
          <w:rFonts w:hint="eastAsia"/>
        </w:rPr>
        <w:t xml:space="preserve"> Every</w:t>
      </w:r>
      <w:r w:rsidR="005B1879">
        <w:t xml:space="preserve"> </w:t>
      </w:r>
      <w:r w:rsidR="005B1879">
        <w:rPr>
          <w:b/>
          <w:bCs/>
        </w:rPr>
        <w:t xml:space="preserve">bike type </w:t>
      </w:r>
      <w:r>
        <w:rPr>
          <w:rFonts w:hint="eastAsia"/>
        </w:rPr>
        <w:t>has an identification number with the following format:</w:t>
      </w:r>
    </w:p>
    <w:p w14:paraId="31BDC849" w14:textId="239E021C" w:rsidR="00123B1C" w:rsidRDefault="00A165E9" w:rsidP="00A165E9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FC3B18D" wp14:editId="117F7612">
                <wp:extent cx="2360930" cy="1404620"/>
                <wp:effectExtent l="6985" t="6985" r="6985" b="825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084DC" w14:textId="0BF7DCDA" w:rsidR="00A165E9" w:rsidRDefault="00A165E9" w:rsidP="00A165E9">
                            <w:pPr>
                              <w:jc w:val="center"/>
                            </w:pPr>
                            <w:r>
                              <w:t>“B</w:t>
                            </w:r>
                            <w:r w:rsidR="009241A8">
                              <w:t>T</w:t>
                            </w:r>
                            <w:r>
                              <w:t>XXX”</w:t>
                            </w:r>
                          </w:p>
                          <w:p w14:paraId="3F75C1F1" w14:textId="77777777" w:rsidR="00A165E9" w:rsidRDefault="00A165E9" w:rsidP="00A165E9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C3B18D" id="Text Box 15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IwoL8U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4A8084DC" w14:textId="0BF7DCDA" w:rsidR="00A165E9" w:rsidRDefault="00A165E9" w:rsidP="00A165E9">
                      <w:pPr>
                        <w:jc w:val="center"/>
                      </w:pPr>
                      <w:r>
                        <w:t>“B</w:t>
                      </w:r>
                      <w:r w:rsidR="009241A8">
                        <w:t>T</w:t>
                      </w:r>
                      <w:r>
                        <w:t>XXX”</w:t>
                      </w:r>
                    </w:p>
                    <w:p w14:paraId="3F75C1F1" w14:textId="77777777" w:rsidR="00A165E9" w:rsidRDefault="00A165E9" w:rsidP="00A165E9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0F91B1" w14:textId="132294ED" w:rsidR="00986CE6" w:rsidRPr="007310C1" w:rsidRDefault="007310C1" w:rsidP="00986CE6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>
        <w:t>Every</w:t>
      </w:r>
      <w:r w:rsidR="005A5E44">
        <w:t xml:space="preserve"> </w:t>
      </w:r>
      <w:r w:rsidR="005A5E44">
        <w:rPr>
          <w:b/>
          <w:bCs/>
        </w:rPr>
        <w:t xml:space="preserve">bike </w:t>
      </w:r>
      <w:r w:rsidR="005A5E44" w:rsidRPr="002C63A7">
        <w:t>has its</w:t>
      </w:r>
      <w:r>
        <w:t xml:space="preserve"> </w:t>
      </w:r>
      <w:r w:rsidRPr="008B110F">
        <w:rPr>
          <w:b/>
          <w:bCs/>
        </w:rPr>
        <w:t>groupset</w:t>
      </w:r>
      <w:r>
        <w:t xml:space="preserve"> </w:t>
      </w:r>
      <w:r w:rsidR="005A5E44" w:rsidRPr="002C63A7">
        <w:rPr>
          <w:b/>
          <w:bCs/>
        </w:rPr>
        <w:t>data</w:t>
      </w:r>
      <w:r w:rsidR="005A5E44">
        <w:t xml:space="preserve"> </w:t>
      </w:r>
      <w:r>
        <w:t xml:space="preserve">that is installed on a </w:t>
      </w:r>
      <w:r w:rsidR="00336531">
        <w:t xml:space="preserve">bike </w:t>
      </w:r>
      <w:r w:rsidR="00336531" w:rsidRPr="00336531">
        <w:t>and</w:t>
      </w:r>
      <w:r w:rsidR="006B05F1">
        <w:t xml:space="preserve"> </w:t>
      </w:r>
      <w:r>
        <w:t xml:space="preserve">must </w:t>
      </w:r>
      <w:r w:rsidR="00D80BC0">
        <w:t xml:space="preserve">have its own </w:t>
      </w:r>
      <w:r w:rsidR="00D80BC0" w:rsidRPr="00161CA5">
        <w:rPr>
          <w:b/>
          <w:bCs/>
        </w:rPr>
        <w:t xml:space="preserve">name, </w:t>
      </w:r>
      <w:r w:rsidR="00EB5407" w:rsidRPr="00161CA5">
        <w:rPr>
          <w:b/>
          <w:bCs/>
        </w:rPr>
        <w:t>number of gears, and has info on its wireless capability</w:t>
      </w:r>
      <w:r w:rsidR="00EB5407">
        <w:t xml:space="preserve">. </w:t>
      </w:r>
      <w:r w:rsidR="00986CE6">
        <w:t xml:space="preserve">Every </w:t>
      </w:r>
      <w:r w:rsidR="00986CE6" w:rsidRPr="008B110F">
        <w:rPr>
          <w:b/>
          <w:bCs/>
        </w:rPr>
        <w:t>groupse</w:t>
      </w:r>
      <w:r w:rsidR="00986CE6">
        <w:t xml:space="preserve">t has an </w:t>
      </w:r>
      <w:r w:rsidR="00986CE6">
        <w:rPr>
          <w:rFonts w:hint="eastAsia"/>
        </w:rPr>
        <w:t>identification number with the following format:</w:t>
      </w:r>
    </w:p>
    <w:p w14:paraId="7BF61DA8" w14:textId="00711C5F" w:rsidR="007310C1" w:rsidRDefault="006175E1" w:rsidP="006175E1">
      <w:pPr>
        <w:pStyle w:val="ListParagraph"/>
        <w:spacing w:line="36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6E62C96D" wp14:editId="5ED65B66">
                <wp:extent cx="2360930" cy="1404620"/>
                <wp:effectExtent l="6985" t="6985" r="6985" b="8255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755E" w14:textId="4215BA7B" w:rsidR="006175E1" w:rsidRDefault="006175E1" w:rsidP="006175E1">
                            <w:pPr>
                              <w:jc w:val="center"/>
                            </w:pPr>
                            <w:r>
                              <w:t>“GRXXX”</w:t>
                            </w:r>
                          </w:p>
                          <w:p w14:paraId="003280BA" w14:textId="77777777" w:rsidR="006175E1" w:rsidRDefault="006175E1" w:rsidP="006175E1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62C96D" id="Text Box 10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Yu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/Ldi4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6ADB755E" w14:textId="4215BA7B" w:rsidR="006175E1" w:rsidRDefault="006175E1" w:rsidP="006175E1">
                      <w:pPr>
                        <w:jc w:val="center"/>
                      </w:pPr>
                      <w:r>
                        <w:t>“GRXXX”</w:t>
                      </w:r>
                    </w:p>
                    <w:p w14:paraId="003280BA" w14:textId="77777777" w:rsidR="006175E1" w:rsidRDefault="006175E1" w:rsidP="006175E1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5A24C2" w14:textId="3340DB74" w:rsidR="00AA76E1" w:rsidRDefault="00AA76E1" w:rsidP="006175E1">
      <w:pPr>
        <w:pStyle w:val="ListParagraph"/>
        <w:spacing w:line="360" w:lineRule="auto"/>
        <w:jc w:val="center"/>
        <w:rPr>
          <w:b/>
        </w:rPr>
      </w:pPr>
    </w:p>
    <w:p w14:paraId="5A2FC03A" w14:textId="77777777" w:rsidR="00AA76E1" w:rsidRPr="007310C1" w:rsidRDefault="00AA76E1" w:rsidP="006175E1">
      <w:pPr>
        <w:pStyle w:val="ListParagraph"/>
        <w:spacing w:line="360" w:lineRule="auto"/>
        <w:jc w:val="center"/>
        <w:rPr>
          <w:b/>
        </w:rPr>
      </w:pPr>
    </w:p>
    <w:p w14:paraId="7C21818A" w14:textId="6624E26B" w:rsidR="00AD1604" w:rsidRPr="007310C1" w:rsidRDefault="004C1C6B" w:rsidP="00AD1604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b/>
        </w:rPr>
      </w:pPr>
      <w:r>
        <w:t xml:space="preserve">Every </w:t>
      </w:r>
      <w:r w:rsidR="005335A5" w:rsidRPr="002C63A7">
        <w:rPr>
          <w:b/>
          <w:bCs/>
        </w:rPr>
        <w:t>bike</w:t>
      </w:r>
      <w:r w:rsidR="002C63A7">
        <w:t xml:space="preserve"> has its</w:t>
      </w:r>
      <w:r w:rsidR="005335A5">
        <w:t xml:space="preserve"> </w:t>
      </w:r>
      <w:r w:rsidR="005335A5" w:rsidRPr="00535C3A">
        <w:rPr>
          <w:b/>
          <w:bCs/>
        </w:rPr>
        <w:t>brand</w:t>
      </w:r>
      <w:r w:rsidR="00D75B5D">
        <w:rPr>
          <w:b/>
          <w:bCs/>
        </w:rPr>
        <w:t xml:space="preserve"> data</w:t>
      </w:r>
      <w:r w:rsidR="00D75B5D">
        <w:t xml:space="preserve"> and</w:t>
      </w:r>
      <w:r w:rsidR="00903EF5">
        <w:t xml:space="preserve"> </w:t>
      </w:r>
      <w:r w:rsidR="00771C08">
        <w:rPr>
          <w:bCs/>
        </w:rPr>
        <w:t>mus</w:t>
      </w:r>
      <w:r w:rsidR="00161CA5">
        <w:rPr>
          <w:bCs/>
        </w:rPr>
        <w:t xml:space="preserve">t have its own </w:t>
      </w:r>
      <w:r w:rsidR="00161CA5" w:rsidRPr="00C33D05">
        <w:rPr>
          <w:b/>
        </w:rPr>
        <w:t xml:space="preserve">brand name, description, </w:t>
      </w:r>
      <w:r w:rsidR="006B7A53" w:rsidRPr="00C33D05">
        <w:rPr>
          <w:b/>
        </w:rPr>
        <w:t>website, and nationality</w:t>
      </w:r>
      <w:r w:rsidR="006B7A53">
        <w:rPr>
          <w:bCs/>
        </w:rPr>
        <w:t xml:space="preserve">. </w:t>
      </w:r>
      <w:r w:rsidR="00AD1604">
        <w:t xml:space="preserve">Every brand has an </w:t>
      </w:r>
      <w:r w:rsidR="00AD1604">
        <w:rPr>
          <w:rFonts w:hint="eastAsia"/>
        </w:rPr>
        <w:t>identification number with the following format:</w:t>
      </w:r>
    </w:p>
    <w:p w14:paraId="208A7D50" w14:textId="5F52A4C6" w:rsidR="007310C1" w:rsidRPr="002158DA" w:rsidRDefault="00495408" w:rsidP="002158DA">
      <w:pPr>
        <w:spacing w:line="360" w:lineRule="auto"/>
        <w:jc w:val="center"/>
        <w:rPr>
          <w:b/>
        </w:rPr>
      </w:pPr>
      <w:r>
        <w:rPr>
          <w:b/>
        </w:rPr>
        <w:t xml:space="preserve">         </w:t>
      </w:r>
      <w:r w:rsidR="00DF5380">
        <w:rPr>
          <w:b/>
        </w:rPr>
        <w:t xml:space="preserve"> </w:t>
      </w:r>
      <w:r>
        <w:rPr>
          <w:b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BE9055D" wp14:editId="557F72D6">
                <wp:extent cx="2360930" cy="1404620"/>
                <wp:effectExtent l="6985" t="6985" r="6985" b="825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ECDD0" w14:textId="60E43DED" w:rsidR="00495408" w:rsidRDefault="00495408" w:rsidP="00495408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AA76E1">
                              <w:t>BR</w:t>
                            </w:r>
                            <w:r>
                              <w:t>XXX”</w:t>
                            </w:r>
                          </w:p>
                          <w:p w14:paraId="143A696D" w14:textId="77777777" w:rsidR="00495408" w:rsidRDefault="00495408" w:rsidP="00495408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E9055D" id="Text Box 13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PCGQ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">
                <v:textbox style="mso-fit-shape-to-text:t">
                  <w:txbxContent>
                    <w:p w14:paraId="324ECDD0" w14:textId="60E43DED" w:rsidR="00495408" w:rsidRDefault="00495408" w:rsidP="00495408">
                      <w:pPr>
                        <w:jc w:val="center"/>
                      </w:pPr>
                      <w:r>
                        <w:t>“</w:t>
                      </w:r>
                      <w:r w:rsidR="00AA76E1">
                        <w:t>BR</w:t>
                      </w:r>
                      <w:r>
                        <w:t>XXX”</w:t>
                      </w:r>
                    </w:p>
                    <w:p w14:paraId="143A696D" w14:textId="77777777" w:rsidR="00495408" w:rsidRDefault="00495408" w:rsidP="00495408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CF3F7E" w14:textId="23D3C104" w:rsidR="000C545D" w:rsidRDefault="000C545D" w:rsidP="000C545D">
      <w:pPr>
        <w:spacing w:line="360" w:lineRule="auto"/>
        <w:jc w:val="both"/>
      </w:pPr>
      <w:r>
        <w:tab/>
        <w:t xml:space="preserve">Every customer that wants to buy </w:t>
      </w:r>
      <w:r w:rsidR="00C27C4E">
        <w:t>bikes</w:t>
      </w:r>
      <w:r>
        <w:t xml:space="preserve"> at </w:t>
      </w:r>
      <w:r w:rsidR="007828D4">
        <w:rPr>
          <w:b/>
        </w:rPr>
        <w:t>RoCALink</w:t>
      </w:r>
      <w:r w:rsidR="007828D4">
        <w:t xml:space="preserve"> </w:t>
      </w:r>
      <w:r>
        <w:t>must be following the</w:t>
      </w:r>
      <w:r w:rsidR="00632A2F">
        <w:t xml:space="preserve"> </w:t>
      </w:r>
      <w:r w:rsidRPr="00D01563">
        <w:rPr>
          <w:b/>
        </w:rPr>
        <w:t>transaction procedures</w:t>
      </w:r>
      <w:r>
        <w:t>, those are:</w:t>
      </w:r>
    </w:p>
    <w:p w14:paraId="72C3B2C4" w14:textId="2D7C0197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customer that wants to purchase a </w:t>
      </w:r>
      <w:r w:rsidR="00123E85">
        <w:t>bike</w:t>
      </w:r>
      <w:r>
        <w:t xml:space="preserve"> must already completed personal information like </w:t>
      </w:r>
      <w:r w:rsidRPr="00B915D0">
        <w:rPr>
          <w:b/>
          <w:bCs/>
        </w:rPr>
        <w:t>name, phone number, gender</w:t>
      </w:r>
      <w:r>
        <w:t xml:space="preserve">, </w:t>
      </w:r>
      <w:r w:rsidR="003B0987" w:rsidRPr="00B915D0">
        <w:rPr>
          <w:b/>
          <w:bCs/>
        </w:rPr>
        <w:t>and</w:t>
      </w:r>
      <w:r w:rsidR="003B0987">
        <w:t xml:space="preserve"> </w:t>
      </w:r>
      <w:r w:rsidRPr="00B915D0">
        <w:rPr>
          <w:b/>
          <w:bCs/>
        </w:rPr>
        <w:t>email</w:t>
      </w:r>
      <w:r>
        <w:t>. Every customer has an identification number with the following format:</w:t>
      </w:r>
    </w:p>
    <w:p w14:paraId="58ADFBEB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EB8A717" wp14:editId="4CEEE390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B006" w14:textId="3A4FA90F" w:rsidR="000C545D" w:rsidRDefault="000C545D" w:rsidP="000C545D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14:paraId="0767B677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B8A717" id="Text Box 5" o:sp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5Q7Sw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4642B006" w14:textId="3A4FA90F" w:rsidR="000C545D" w:rsidRDefault="000C545D" w:rsidP="000C545D">
                      <w:pPr>
                        <w:jc w:val="center"/>
                      </w:pPr>
                      <w:r>
                        <w:t>“CUXXX”</w:t>
                      </w:r>
                    </w:p>
                    <w:p w14:paraId="0767B677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FB65E" w14:textId="68AC8644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Customer can purchase </w:t>
      </w:r>
      <w:r w:rsidRPr="00E66353">
        <w:rPr>
          <w:b/>
        </w:rPr>
        <w:t xml:space="preserve">more than one </w:t>
      </w:r>
      <w:r w:rsidR="005567F7">
        <w:rPr>
          <w:b/>
        </w:rPr>
        <w:t>bike</w:t>
      </w:r>
      <w:r>
        <w:t xml:space="preserve"> in every transaction.</w:t>
      </w:r>
    </w:p>
    <w:p w14:paraId="514F2EA7" w14:textId="77777777" w:rsidR="000C545D" w:rsidRDefault="000C545D" w:rsidP="000C545D">
      <w:pPr>
        <w:spacing w:line="360" w:lineRule="auto"/>
        <w:jc w:val="both"/>
      </w:pPr>
    </w:p>
    <w:p w14:paraId="65BDACD5" w14:textId="71891A52" w:rsidR="000C545D" w:rsidRDefault="005325F5" w:rsidP="000C545D">
      <w:pPr>
        <w:spacing w:line="360" w:lineRule="auto"/>
        <w:jc w:val="both"/>
        <w:rPr>
          <w:b/>
        </w:rPr>
      </w:pPr>
      <w:r>
        <w:rPr>
          <w:b/>
        </w:rPr>
        <w:t>Constraints</w:t>
      </w:r>
      <w:r w:rsidR="000C545D" w:rsidRPr="006C17DF">
        <w:rPr>
          <w:b/>
        </w:rPr>
        <w:t>:</w:t>
      </w:r>
    </w:p>
    <w:p w14:paraId="389C645C" w14:textId="28DC62CD" w:rsidR="000C545D" w:rsidRPr="008D3C46" w:rsidRDefault="000C545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Staff </w:t>
      </w:r>
      <w:r w:rsidR="00EA23AB">
        <w:t xml:space="preserve">name </w:t>
      </w:r>
      <w:r>
        <w:t xml:space="preserve">must be more than </w:t>
      </w:r>
      <w:r w:rsidR="00010E94">
        <w:t>4</w:t>
      </w:r>
      <w:r>
        <w:t xml:space="preserve"> characters.</w:t>
      </w:r>
    </w:p>
    <w:p w14:paraId="29C7232C" w14:textId="7722742B" w:rsidR="008D3C46" w:rsidRPr="008D3C46" w:rsidRDefault="008D3C46" w:rsidP="008D3C46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Staff email must end with “@rocalink.com”</w:t>
      </w:r>
    </w:p>
    <w:p w14:paraId="55757AE4" w14:textId="2EB145B3" w:rsidR="008D3C46" w:rsidRPr="008D3C46" w:rsidRDefault="008D3C46" w:rsidP="008D3C46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Staff gender must be either “Male” or “Female” (without quote).</w:t>
      </w:r>
    </w:p>
    <w:p w14:paraId="5FE5B74D" w14:textId="7EC87D11" w:rsidR="008D3C46" w:rsidRPr="008D3C46" w:rsidRDefault="008D3C46" w:rsidP="008D3C46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rPr>
          <w:bCs/>
        </w:rPr>
        <w:t>Staff Phone number must start with “08”</w:t>
      </w:r>
    </w:p>
    <w:p w14:paraId="5D1539E8" w14:textId="3645EF11" w:rsidR="00890C73" w:rsidRPr="00890C73" w:rsidRDefault="00B766F5" w:rsidP="00890C73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</w:t>
      </w:r>
      <w:r w:rsidR="00890C73">
        <w:t xml:space="preserve"> name must be more than 4 characters.</w:t>
      </w:r>
    </w:p>
    <w:p w14:paraId="6C721890" w14:textId="5951D5CC" w:rsidR="000C545D" w:rsidRPr="008D3C46" w:rsidRDefault="000C545D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gender must be either “Male” or “Female” (without quote).</w:t>
      </w:r>
    </w:p>
    <w:p w14:paraId="3383C635" w14:textId="410841A7" w:rsidR="008D3C46" w:rsidRPr="008D3C46" w:rsidRDefault="008D3C46" w:rsidP="008D3C46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email must end with “@gmail.com”</w:t>
      </w:r>
    </w:p>
    <w:p w14:paraId="2DBF827F" w14:textId="7A72871D" w:rsidR="003F1606" w:rsidRPr="001838B6" w:rsidRDefault="00796BE6" w:rsidP="000C545D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rPr>
          <w:bCs/>
        </w:rPr>
        <w:t xml:space="preserve">Customer Phone number must start with </w:t>
      </w:r>
      <w:r w:rsidR="00A828F7">
        <w:rPr>
          <w:bCs/>
        </w:rPr>
        <w:t>“</w:t>
      </w:r>
      <w:r>
        <w:rPr>
          <w:bCs/>
        </w:rPr>
        <w:t>08</w:t>
      </w:r>
      <w:r w:rsidR="007B6A62">
        <w:rPr>
          <w:bCs/>
        </w:rPr>
        <w:t>”</w:t>
      </w:r>
    </w:p>
    <w:p w14:paraId="763C54AC" w14:textId="19B8996F" w:rsidR="00F96B3B" w:rsidRPr="00C844C9" w:rsidRDefault="00F96B3B" w:rsidP="00F96B3B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rPr>
          <w:bCs/>
        </w:rPr>
        <w:t xml:space="preserve">Brand website must start with </w:t>
      </w:r>
      <w:r w:rsidR="00A316D5">
        <w:rPr>
          <w:bCs/>
        </w:rPr>
        <w:t>“www.”</w:t>
      </w:r>
    </w:p>
    <w:p w14:paraId="0BDFFE6D" w14:textId="3B63B862" w:rsidR="009C2DF6" w:rsidRPr="00FA02D1" w:rsidRDefault="00D049FB" w:rsidP="00F96B3B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t>Groupset gear number must be between 4 and 12</w:t>
      </w:r>
      <w:r w:rsidR="003F1791">
        <w:t>.</w:t>
      </w:r>
    </w:p>
    <w:p w14:paraId="7BA55081" w14:textId="1A054426" w:rsidR="00FA02D1" w:rsidRPr="001A70E5" w:rsidRDefault="00FA02D1" w:rsidP="001A70E5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 w:rsidRPr="00A316D5">
        <w:rPr>
          <w:bCs/>
        </w:rPr>
        <w:t>Groupset</w:t>
      </w:r>
      <w:r>
        <w:rPr>
          <w:bCs/>
        </w:rPr>
        <w:t xml:space="preserve"> wireless capability must either be “True” or “False”</w:t>
      </w:r>
      <w:r w:rsidRPr="00B02309">
        <w:t xml:space="preserve"> </w:t>
      </w:r>
      <w:r>
        <w:t>(without quote).</w:t>
      </w:r>
    </w:p>
    <w:p w14:paraId="026F2808" w14:textId="7245FD1B" w:rsidR="00DC5B73" w:rsidRPr="00111C97" w:rsidRDefault="00776FB8" w:rsidP="00F96B3B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t>Transaction date must not be more than the current date.</w:t>
      </w:r>
    </w:p>
    <w:p w14:paraId="020BE2C5" w14:textId="067FB45B" w:rsidR="00111C97" w:rsidRPr="006A7A95" w:rsidRDefault="00111C97" w:rsidP="00F96B3B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t>Transaction quantity must be more than 0</w:t>
      </w:r>
      <w:r w:rsidR="006A7A95">
        <w:t>.</w:t>
      </w:r>
    </w:p>
    <w:p w14:paraId="6C36B86F" w14:textId="28253E0E" w:rsidR="006A7A95" w:rsidRPr="00092A80" w:rsidRDefault="006A7A95" w:rsidP="00F96B3B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t>Bike price must be more than 0.</w:t>
      </w:r>
    </w:p>
    <w:p w14:paraId="37CA68AB" w14:textId="77777777" w:rsidR="00092A80" w:rsidRPr="00A316D5" w:rsidRDefault="00092A80" w:rsidP="0021527E">
      <w:pPr>
        <w:pStyle w:val="ListParagraph"/>
        <w:spacing w:line="360" w:lineRule="auto"/>
        <w:jc w:val="both"/>
        <w:rPr>
          <w:bCs/>
        </w:rPr>
      </w:pPr>
    </w:p>
    <w:p w14:paraId="7FED2F65" w14:textId="609288E8" w:rsidR="000C545D" w:rsidRDefault="000C545D" w:rsidP="000C545D">
      <w:pPr>
        <w:spacing w:line="360" w:lineRule="auto"/>
        <w:ind w:firstLine="720"/>
        <w:jc w:val="both"/>
      </w:pPr>
      <w:r>
        <w:lastRenderedPageBreak/>
        <w:t xml:space="preserve">Now </w:t>
      </w:r>
      <w:r w:rsidR="00FE602C">
        <w:rPr>
          <w:b/>
        </w:rPr>
        <w:t>RoCALink</w:t>
      </w:r>
      <w:r w:rsidR="00FE602C">
        <w:t xml:space="preserve"> </w:t>
      </w:r>
      <w:r>
        <w:t xml:space="preserve">still using manual management system to maintain the </w:t>
      </w:r>
      <w:r>
        <w:rPr>
          <w:b/>
        </w:rPr>
        <w:t>sales</w:t>
      </w:r>
      <w:r w:rsidRPr="0075473E">
        <w:rPr>
          <w:b/>
        </w:rPr>
        <w:t xml:space="preserve"> transactions</w:t>
      </w:r>
      <w:r w:rsidR="00E725DA">
        <w:rPr>
          <w:b/>
        </w:rPr>
        <w:t xml:space="preserve"> </w:t>
      </w:r>
      <w:r w:rsidR="00E725DA">
        <w:rPr>
          <w:bCs/>
        </w:rPr>
        <w:t xml:space="preserve">and </w:t>
      </w:r>
      <w:r w:rsidR="00E725DA">
        <w:rPr>
          <w:b/>
        </w:rPr>
        <w:t>bike</w:t>
      </w:r>
      <w:r>
        <w:t xml:space="preserve">. You as </w:t>
      </w:r>
      <w:r w:rsidR="00237659">
        <w:t>a programmer is hired</w:t>
      </w:r>
      <w:r>
        <w:t xml:space="preserve"> to help </w:t>
      </w:r>
      <w:r w:rsidR="00A7056F">
        <w:rPr>
          <w:b/>
        </w:rPr>
        <w:t>RoCALink</w:t>
      </w:r>
      <w:r>
        <w:t xml:space="preserve"> to create a database system that can store data and maintain the </w:t>
      </w:r>
      <w:r>
        <w:rPr>
          <w:b/>
        </w:rPr>
        <w:t>sales</w:t>
      </w:r>
      <w:r>
        <w:t xml:space="preserve"> </w:t>
      </w:r>
      <w:r w:rsidRPr="00C6794C">
        <w:rPr>
          <w:b/>
        </w:rPr>
        <w:t>transactions</w:t>
      </w:r>
      <w:r w:rsidR="00BD1558">
        <w:rPr>
          <w:b/>
        </w:rPr>
        <w:t xml:space="preserve"> </w:t>
      </w:r>
      <w:r w:rsidR="00BD1558">
        <w:rPr>
          <w:bCs/>
        </w:rPr>
        <w:t xml:space="preserve">and </w:t>
      </w:r>
      <w:r w:rsidR="00BD1558">
        <w:rPr>
          <w:b/>
        </w:rPr>
        <w:t>bike stock</w:t>
      </w:r>
      <w:r>
        <w:t>. The tasks that you must do are:</w:t>
      </w:r>
    </w:p>
    <w:p w14:paraId="49402243" w14:textId="13418719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Entity Relationship Diagram to maintain </w:t>
      </w:r>
      <w:r>
        <w:rPr>
          <w:b/>
        </w:rPr>
        <w:t>sales</w:t>
      </w:r>
      <w:r>
        <w:t xml:space="preserve"> </w:t>
      </w:r>
      <w:r>
        <w:rPr>
          <w:b/>
        </w:rPr>
        <w:t>transactions</w:t>
      </w:r>
      <w:r>
        <w:t>.</w:t>
      </w:r>
    </w:p>
    <w:p w14:paraId="3C6F45D2" w14:textId="7260EB78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a database system using DDL syntax that </w:t>
      </w:r>
      <w:r w:rsidR="002A7722">
        <w:t>is r</w:t>
      </w:r>
      <w:r>
        <w:t xml:space="preserve">elevant </w:t>
      </w:r>
      <w:r w:rsidR="00D507E7">
        <w:t xml:space="preserve">with </w:t>
      </w:r>
      <w:r w:rsidR="003A033B">
        <w:rPr>
          <w:b/>
        </w:rPr>
        <w:t>sales</w:t>
      </w:r>
      <w:r w:rsidR="003A033B">
        <w:t xml:space="preserve"> </w:t>
      </w:r>
      <w:r w:rsidR="003A033B">
        <w:rPr>
          <w:b/>
        </w:rPr>
        <w:t>transactions</w:t>
      </w:r>
      <w:r w:rsidRPr="0074760C">
        <w:t>.</w:t>
      </w:r>
    </w:p>
    <w:p w14:paraId="13D66F32" w14:textId="77777777" w:rsidR="000C545D" w:rsidRDefault="001B07D5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Create query using DML syntax to fill the tables in database systems with data based on the following conditions</w:t>
      </w:r>
      <w:r w:rsidR="000C545D">
        <w:t>:</w:t>
      </w:r>
    </w:p>
    <w:p w14:paraId="247485D7" w14:textId="57D74EE9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1</w:t>
      </w:r>
      <w:r w:rsidR="006903FA">
        <w:t>0</w:t>
      </w:r>
      <w:r>
        <w:t xml:space="preserve"> data.</w:t>
      </w:r>
    </w:p>
    <w:p w14:paraId="253F572F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14:paraId="04AB456C" w14:textId="2962CA3D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14:paraId="3992E746" w14:textId="1A759D66" w:rsidR="00AA46AD" w:rsidRDefault="00AA46A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query using DML syntax to simulate the transactions process for </w:t>
      </w:r>
      <w:r>
        <w:rPr>
          <w:b/>
        </w:rPr>
        <w:t>sales</w:t>
      </w:r>
      <w:r w:rsidR="006A4383">
        <w:t xml:space="preserve"> </w:t>
      </w:r>
      <w:r>
        <w:rPr>
          <w:b/>
        </w:rPr>
        <w:t>transactions</w:t>
      </w:r>
      <w:r>
        <w:t>.</w:t>
      </w:r>
      <w:r w:rsidR="00587EA9">
        <w:t xml:space="preserve"> </w:t>
      </w:r>
    </w:p>
    <w:p w14:paraId="53BF3442" w14:textId="77777777" w:rsidR="00587EA9" w:rsidRDefault="00587EA9" w:rsidP="00587EA9">
      <w:pPr>
        <w:pStyle w:val="ListParagraph"/>
        <w:spacing w:line="360" w:lineRule="auto"/>
        <w:jc w:val="both"/>
      </w:pPr>
      <w:r w:rsidRPr="00C61921">
        <w:rPr>
          <w:b/>
        </w:rPr>
        <w:t>Note</w:t>
      </w:r>
      <w:r>
        <w:t xml:space="preserve">: DML syntax to </w:t>
      </w:r>
      <w:r w:rsidRPr="006512DD">
        <w:rPr>
          <w:b/>
        </w:rPr>
        <w:t>fill database</w:t>
      </w:r>
      <w:r>
        <w:t xml:space="preserve"> and DML syntax to </w:t>
      </w:r>
      <w:r w:rsidRPr="006512DD">
        <w:rPr>
          <w:b/>
        </w:rPr>
        <w:t>simulate</w:t>
      </w:r>
      <w:r>
        <w:t xml:space="preserve"> the </w:t>
      </w:r>
      <w:r w:rsidRPr="006512DD">
        <w:rPr>
          <w:b/>
        </w:rPr>
        <w:t>transactions process</w:t>
      </w:r>
      <w:r>
        <w:t xml:space="preserve"> should be a </w:t>
      </w:r>
      <w:r w:rsidRPr="00C61921">
        <w:rPr>
          <w:b/>
        </w:rPr>
        <w:t>different query</w:t>
      </w:r>
      <w:r>
        <w:t>.</w:t>
      </w:r>
    </w:p>
    <w:p w14:paraId="69449AEC" w14:textId="569425A5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To support database management process in </w:t>
      </w:r>
      <w:r w:rsidR="005E19B0">
        <w:rPr>
          <w:b/>
        </w:rPr>
        <w:t>RoCALink</w:t>
      </w:r>
      <w:r w:rsidRPr="00E23E1D">
        <w:t>,</w:t>
      </w:r>
      <w:r>
        <w:rPr>
          <w:b/>
        </w:rPr>
        <w:t xml:space="preserve"> </w:t>
      </w:r>
      <w:r w:rsidR="00157705">
        <w:t>the staff</w:t>
      </w:r>
      <w:r w:rsidR="00F323C7">
        <w:t xml:space="preserve"> </w:t>
      </w:r>
      <w:r w:rsidR="00157705">
        <w:t>has</w:t>
      </w:r>
      <w:r>
        <w:t xml:space="preserve"> asked you to provide some query that resulting important data. The requirements are:</w:t>
      </w:r>
    </w:p>
    <w:p w14:paraId="6878C998" w14:textId="17556271" w:rsidR="00BD1D65" w:rsidRDefault="00F82326" w:rsidP="00F8232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Display CustomerID, CustomerName, Total Item Variety</w:t>
      </w:r>
      <w:r w:rsidR="00837135">
        <w:t xml:space="preserve"> </w:t>
      </w:r>
      <w:r>
        <w:t>(</w:t>
      </w:r>
      <w:r w:rsidR="0073769A">
        <w:t>obtained</w:t>
      </w:r>
      <w:r>
        <w:t xml:space="preserve"> from </w:t>
      </w:r>
      <w:r w:rsidR="0013641D">
        <w:t>total</w:t>
      </w:r>
      <w:r>
        <w:t xml:space="preserve"> </w:t>
      </w:r>
      <w:r w:rsidR="00460562">
        <w:t>varieties</w:t>
      </w:r>
      <w:r>
        <w:t xml:space="preserve"> of bike in transaction and ends with 'Types') for </w:t>
      </w:r>
      <w:r w:rsidR="009F2303">
        <w:t>every</w:t>
      </w:r>
      <w:r>
        <w:t xml:space="preserve"> </w:t>
      </w:r>
      <w:r w:rsidR="009F2303">
        <w:t>m</w:t>
      </w:r>
      <w:r>
        <w:t>ale customer</w:t>
      </w:r>
      <w:r w:rsidR="000240DD">
        <w:t xml:space="preserve"> </w:t>
      </w:r>
      <w:r>
        <w:t>whose name starts with 'A'</w:t>
      </w:r>
      <w:r w:rsidR="00D51350">
        <w:t>.</w:t>
      </w:r>
    </w:p>
    <w:p w14:paraId="178527A8" w14:textId="77777777" w:rsidR="00346613" w:rsidRDefault="00346613" w:rsidP="00346613">
      <w:pPr>
        <w:pStyle w:val="ListParagraph"/>
        <w:spacing w:line="360" w:lineRule="auto"/>
        <w:jc w:val="both"/>
      </w:pPr>
    </w:p>
    <w:p w14:paraId="63214787" w14:textId="423AD5EE" w:rsidR="00DE54B5" w:rsidRDefault="00DE54B5" w:rsidP="00DE54B5">
      <w:pPr>
        <w:pStyle w:val="ListParagraph"/>
        <w:numPr>
          <w:ilvl w:val="0"/>
          <w:numId w:val="12"/>
        </w:numPr>
        <w:spacing w:line="360" w:lineRule="auto"/>
        <w:jc w:val="both"/>
      </w:pPr>
      <w:r>
        <w:t>Display BikeTypeName, BikeTypeID, And Bike Count (</w:t>
      </w:r>
      <w:r w:rsidR="00C53592">
        <w:t>obtained</w:t>
      </w:r>
      <w:r>
        <w:t xml:space="preserve"> from </w:t>
      </w:r>
      <w:r w:rsidR="00374CF0">
        <w:t>total</w:t>
      </w:r>
      <w:r>
        <w:t xml:space="preserve"> bikes that has that groupset), for </w:t>
      </w:r>
      <w:r w:rsidR="00004525">
        <w:t>every</w:t>
      </w:r>
      <w:r>
        <w:t xml:space="preserve"> bike that has a groupset which name starts with 'Shimano' and has </w:t>
      </w:r>
      <w:r w:rsidR="00364DD0">
        <w:t xml:space="preserve">number of gears </w:t>
      </w:r>
      <w:r>
        <w:t>between 7 and 12</w:t>
      </w:r>
      <w:r w:rsidR="00346613">
        <w:t>.</w:t>
      </w:r>
    </w:p>
    <w:p w14:paraId="572E40D1" w14:textId="77777777" w:rsidR="00346613" w:rsidRDefault="00346613" w:rsidP="00887867">
      <w:pPr>
        <w:spacing w:line="360" w:lineRule="auto"/>
        <w:jc w:val="both"/>
      </w:pPr>
    </w:p>
    <w:p w14:paraId="4109342D" w14:textId="258B439C" w:rsidR="0046089D" w:rsidRPr="00346613" w:rsidRDefault="00152A6D" w:rsidP="00152A6D">
      <w:pPr>
        <w:pStyle w:val="ListParagraph"/>
        <w:numPr>
          <w:ilvl w:val="0"/>
          <w:numId w:val="12"/>
        </w:numPr>
        <w:spacing w:line="360" w:lineRule="auto"/>
        <w:jc w:val="both"/>
      </w:pPr>
      <w:r w:rsidRPr="00152A6D">
        <w:rPr>
          <w:lang w:val="en-ID"/>
        </w:rPr>
        <w:t xml:space="preserve">Display StaffID, StaffName, Number </w:t>
      </w:r>
      <w:r w:rsidR="00367970">
        <w:rPr>
          <w:lang w:val="en-ID"/>
        </w:rPr>
        <w:t>o</w:t>
      </w:r>
      <w:r w:rsidRPr="00152A6D">
        <w:rPr>
          <w:lang w:val="en-ID"/>
        </w:rPr>
        <w:t>f Transactions</w:t>
      </w:r>
      <w:r w:rsidR="0039020A">
        <w:rPr>
          <w:lang w:val="en-ID"/>
        </w:rPr>
        <w:t xml:space="preserve"> </w:t>
      </w:r>
      <w:r w:rsidRPr="00152A6D">
        <w:rPr>
          <w:lang w:val="en-ID"/>
        </w:rPr>
        <w:t>(</w:t>
      </w:r>
      <w:r w:rsidR="001E496D">
        <w:rPr>
          <w:lang w:val="en-ID"/>
        </w:rPr>
        <w:t>obtained</w:t>
      </w:r>
      <w:r w:rsidRPr="00152A6D">
        <w:rPr>
          <w:lang w:val="en-ID"/>
        </w:rPr>
        <w:t xml:space="preserve"> from </w:t>
      </w:r>
      <w:r w:rsidR="001E496D">
        <w:rPr>
          <w:lang w:val="en-ID"/>
        </w:rPr>
        <w:t xml:space="preserve">total </w:t>
      </w:r>
      <w:r w:rsidRPr="00152A6D">
        <w:rPr>
          <w:lang w:val="en-ID"/>
        </w:rPr>
        <w:t xml:space="preserve">number of </w:t>
      </w:r>
      <w:r w:rsidR="00DC6455">
        <w:rPr>
          <w:lang w:val="en-ID"/>
        </w:rPr>
        <w:t>different bike sold in one transaction</w:t>
      </w:r>
      <w:r w:rsidRPr="00152A6D">
        <w:rPr>
          <w:lang w:val="en-ID"/>
        </w:rPr>
        <w:t xml:space="preserve">) and Number </w:t>
      </w:r>
      <w:r w:rsidR="0004262C">
        <w:rPr>
          <w:lang w:val="en-ID"/>
        </w:rPr>
        <w:t>o</w:t>
      </w:r>
      <w:r w:rsidRPr="00152A6D">
        <w:rPr>
          <w:lang w:val="en-ID"/>
        </w:rPr>
        <w:t>f Bikes Sold</w:t>
      </w:r>
      <w:r w:rsidR="004F0465">
        <w:rPr>
          <w:lang w:val="en-ID"/>
        </w:rPr>
        <w:t xml:space="preserve"> </w:t>
      </w:r>
      <w:r w:rsidRPr="00152A6D">
        <w:rPr>
          <w:lang w:val="en-ID"/>
        </w:rPr>
        <w:t>(</w:t>
      </w:r>
      <w:r w:rsidR="00540788">
        <w:rPr>
          <w:lang w:val="en-ID"/>
        </w:rPr>
        <w:t>obtained</w:t>
      </w:r>
      <w:r w:rsidRPr="00152A6D">
        <w:rPr>
          <w:lang w:val="en-ID"/>
        </w:rPr>
        <w:t xml:space="preserve"> from</w:t>
      </w:r>
      <w:r w:rsidR="00540788">
        <w:rPr>
          <w:lang w:val="en-ID"/>
        </w:rPr>
        <w:t xml:space="preserve"> total</w:t>
      </w:r>
      <w:r w:rsidRPr="00152A6D">
        <w:rPr>
          <w:lang w:val="en-ID"/>
        </w:rPr>
        <w:t xml:space="preserve"> number of bikes sold by staff, and end with '</w:t>
      </w:r>
      <w:r w:rsidR="004500E5">
        <w:rPr>
          <w:lang w:val="en-ID"/>
        </w:rPr>
        <w:t xml:space="preserve"> </w:t>
      </w:r>
      <w:r w:rsidRPr="00152A6D">
        <w:rPr>
          <w:lang w:val="en-ID"/>
        </w:rPr>
        <w:t xml:space="preserve">Bikes') for </w:t>
      </w:r>
      <w:r w:rsidR="00D31F22">
        <w:rPr>
          <w:lang w:val="en-ID"/>
        </w:rPr>
        <w:t>every</w:t>
      </w:r>
      <w:r w:rsidRPr="00152A6D">
        <w:rPr>
          <w:lang w:val="en-ID"/>
        </w:rPr>
        <w:t xml:space="preserve"> staff whose gender is Female and has a name between 5 and 10 characters long</w:t>
      </w:r>
      <w:r w:rsidR="00806B44">
        <w:rPr>
          <w:lang w:val="en-ID"/>
        </w:rPr>
        <w:t>.</w:t>
      </w:r>
    </w:p>
    <w:p w14:paraId="53A04E08" w14:textId="77777777" w:rsidR="00346613" w:rsidRPr="00806B44" w:rsidRDefault="00346613" w:rsidP="00346613">
      <w:pPr>
        <w:spacing w:line="360" w:lineRule="auto"/>
        <w:jc w:val="both"/>
      </w:pPr>
    </w:p>
    <w:p w14:paraId="40E2CD7C" w14:textId="65A5B0E3" w:rsidR="00806B44" w:rsidRDefault="00170109" w:rsidP="00152A6D">
      <w:pPr>
        <w:pStyle w:val="ListParagraph"/>
        <w:numPr>
          <w:ilvl w:val="0"/>
          <w:numId w:val="12"/>
        </w:numPr>
        <w:spacing w:line="360" w:lineRule="auto"/>
        <w:jc w:val="both"/>
      </w:pPr>
      <w:r w:rsidRPr="00170109">
        <w:t>Display GroupsetID, GroupsetName, Bike Count (</w:t>
      </w:r>
      <w:r w:rsidR="00222A62">
        <w:t>obtained</w:t>
      </w:r>
      <w:r w:rsidRPr="00170109">
        <w:t xml:space="preserve"> from </w:t>
      </w:r>
      <w:r w:rsidR="00222A62">
        <w:t xml:space="preserve">total </w:t>
      </w:r>
      <w:r w:rsidRPr="00170109">
        <w:t>number of bikes with that groupset), and Average Price (</w:t>
      </w:r>
      <w:r w:rsidR="00202054">
        <w:t>obtained</w:t>
      </w:r>
      <w:r w:rsidRPr="00170109">
        <w:t xml:space="preserve"> from average price of bikes with that groupset, using rupiah money format) for </w:t>
      </w:r>
      <w:r w:rsidR="00D636B9">
        <w:t>every</w:t>
      </w:r>
      <w:r w:rsidRPr="00170109">
        <w:t xml:space="preserve"> bike that has a brand that starts with 'C', and has an average price of more than 150000000</w:t>
      </w:r>
      <w:r>
        <w:t>.</w:t>
      </w:r>
    </w:p>
    <w:p w14:paraId="6ABF2432" w14:textId="77777777" w:rsidR="00346613" w:rsidRDefault="00346613" w:rsidP="00346613">
      <w:pPr>
        <w:pStyle w:val="ListParagraph"/>
      </w:pPr>
    </w:p>
    <w:p w14:paraId="7576D465" w14:textId="77777777" w:rsidR="00346613" w:rsidRDefault="00346613" w:rsidP="00346613">
      <w:pPr>
        <w:pStyle w:val="ListParagraph"/>
        <w:spacing w:line="360" w:lineRule="auto"/>
        <w:jc w:val="both"/>
      </w:pPr>
    </w:p>
    <w:p w14:paraId="24FF7844" w14:textId="5B485335" w:rsidR="00346613" w:rsidRDefault="003F0562" w:rsidP="00346613">
      <w:pPr>
        <w:pStyle w:val="ListParagraph"/>
        <w:numPr>
          <w:ilvl w:val="0"/>
          <w:numId w:val="12"/>
        </w:numPr>
        <w:spacing w:line="360" w:lineRule="auto"/>
        <w:jc w:val="both"/>
      </w:pPr>
      <w:r w:rsidRPr="003F0562">
        <w:lastRenderedPageBreak/>
        <w:t>Display all TransactionID, CustomerName, StaffName, and Transaction Day (</w:t>
      </w:r>
      <w:r w:rsidR="005415E8">
        <w:t>obtained</w:t>
      </w:r>
      <w:r w:rsidRPr="003F0562">
        <w:t xml:space="preserve"> from the day </w:t>
      </w:r>
      <w:r w:rsidR="00701ED4">
        <w:t>name</w:t>
      </w:r>
      <w:r w:rsidRPr="003F0562">
        <w:t xml:space="preserve"> of the transaction date) for </w:t>
      </w:r>
      <w:r w:rsidR="00630FB5">
        <w:t>every</w:t>
      </w:r>
      <w:r w:rsidRPr="003F0562">
        <w:t xml:space="preserve"> transaction made by staff that has above average salary and was done in </w:t>
      </w:r>
      <w:r w:rsidR="00D125AA">
        <w:t>F</w:t>
      </w:r>
      <w:r w:rsidRPr="003F0562">
        <w:t>ebruary</w:t>
      </w:r>
      <w:r>
        <w:t>.</w:t>
      </w:r>
    </w:p>
    <w:p w14:paraId="79C6E308" w14:textId="2BA19309" w:rsidR="00346613" w:rsidRPr="00346613" w:rsidRDefault="00346613" w:rsidP="00346613">
      <w:pPr>
        <w:pStyle w:val="ListParagraph"/>
        <w:spacing w:line="360" w:lineRule="auto"/>
        <w:jc w:val="both"/>
        <w:rPr>
          <w:b/>
          <w:bCs/>
        </w:rPr>
      </w:pPr>
      <w:r w:rsidRPr="00346613">
        <w:rPr>
          <w:b/>
          <w:bCs/>
        </w:rPr>
        <w:t>(alias subquery)</w:t>
      </w:r>
    </w:p>
    <w:p w14:paraId="595733AE" w14:textId="77777777" w:rsidR="00346613" w:rsidRDefault="00346613" w:rsidP="00346613">
      <w:pPr>
        <w:pStyle w:val="ListParagraph"/>
        <w:spacing w:line="360" w:lineRule="auto"/>
        <w:jc w:val="both"/>
      </w:pPr>
    </w:p>
    <w:p w14:paraId="7D221E23" w14:textId="47816B8B" w:rsidR="00620F26" w:rsidRDefault="00BD6F14" w:rsidP="00152A6D">
      <w:pPr>
        <w:pStyle w:val="ListParagraph"/>
        <w:numPr>
          <w:ilvl w:val="0"/>
          <w:numId w:val="12"/>
        </w:numPr>
        <w:spacing w:line="360" w:lineRule="auto"/>
        <w:jc w:val="both"/>
      </w:pPr>
      <w:r w:rsidRPr="00BD6F14">
        <w:t>Display StaffName, BikeName, TransactionID, Transaction Month (</w:t>
      </w:r>
      <w:r w:rsidR="00CF6DC3">
        <w:t>obtained</w:t>
      </w:r>
      <w:r w:rsidRPr="00BD6F14">
        <w:t xml:space="preserve"> from the month </w:t>
      </w:r>
      <w:r w:rsidR="00DF310C">
        <w:t xml:space="preserve">name </w:t>
      </w:r>
      <w:r w:rsidRPr="00BD6F14">
        <w:t xml:space="preserve">of the transaction date) for </w:t>
      </w:r>
      <w:r w:rsidR="00796009">
        <w:t>every</w:t>
      </w:r>
      <w:r w:rsidRPr="00BD6F14">
        <w:t xml:space="preserve"> transaction that has a transaction quantity more than the maximum of all the transaction quantity </w:t>
      </w:r>
      <w:r w:rsidR="00E17088">
        <w:t>from all</w:t>
      </w:r>
      <w:r w:rsidRPr="00BD6F14">
        <w:t xml:space="preserve"> transactions made at the 12th day of the month</w:t>
      </w:r>
      <w:r w:rsidR="00490B7E">
        <w:t>.</w:t>
      </w:r>
    </w:p>
    <w:p w14:paraId="236F132E" w14:textId="77777777" w:rsidR="008B41D7" w:rsidRPr="00346613" w:rsidRDefault="008B41D7" w:rsidP="008B41D7">
      <w:pPr>
        <w:pStyle w:val="ListParagraph"/>
        <w:spacing w:line="360" w:lineRule="auto"/>
        <w:jc w:val="both"/>
        <w:rPr>
          <w:b/>
          <w:bCs/>
        </w:rPr>
      </w:pPr>
      <w:r w:rsidRPr="00346613">
        <w:rPr>
          <w:b/>
          <w:bCs/>
        </w:rPr>
        <w:t>(alias subquery)</w:t>
      </w:r>
    </w:p>
    <w:p w14:paraId="1BE10AFB" w14:textId="77777777" w:rsidR="008B41D7" w:rsidRDefault="008B41D7" w:rsidP="008B41D7">
      <w:pPr>
        <w:pStyle w:val="ListParagraph"/>
        <w:spacing w:line="360" w:lineRule="auto"/>
        <w:jc w:val="both"/>
      </w:pPr>
    </w:p>
    <w:p w14:paraId="2E6DF4EC" w14:textId="5DA2677F" w:rsidR="000C0617" w:rsidRDefault="006C3B69" w:rsidP="008F6717">
      <w:pPr>
        <w:pStyle w:val="ListParagraph"/>
        <w:numPr>
          <w:ilvl w:val="0"/>
          <w:numId w:val="12"/>
        </w:numPr>
        <w:spacing w:line="360" w:lineRule="auto"/>
        <w:jc w:val="both"/>
      </w:pPr>
      <w:r>
        <w:t>Display Average Bikes Sold</w:t>
      </w:r>
      <w:r w:rsidR="00D032E7">
        <w:t xml:space="preserve"> </w:t>
      </w:r>
      <w:r>
        <w:t xml:space="preserve">(obtained from average of total number of bikes sold and ends with ' Bikes'), for </w:t>
      </w:r>
      <w:r w:rsidR="008A3B80">
        <w:t>every</w:t>
      </w:r>
      <w:r>
        <w:t xml:space="preserve"> bike that is priced between 100000000 and 150000000 </w:t>
      </w:r>
      <w:r w:rsidR="00411581">
        <w:t>which</w:t>
      </w:r>
      <w:r>
        <w:t xml:space="preserve"> is not sold over a year ago</w:t>
      </w:r>
      <w:r w:rsidR="007F0BB9">
        <w:t>.</w:t>
      </w:r>
    </w:p>
    <w:p w14:paraId="3C33A830" w14:textId="77777777" w:rsidR="008B41D7" w:rsidRPr="00346613" w:rsidRDefault="008B41D7" w:rsidP="008B41D7">
      <w:pPr>
        <w:pStyle w:val="ListParagraph"/>
        <w:spacing w:line="360" w:lineRule="auto"/>
        <w:jc w:val="both"/>
        <w:rPr>
          <w:b/>
          <w:bCs/>
        </w:rPr>
      </w:pPr>
      <w:r w:rsidRPr="00346613">
        <w:rPr>
          <w:b/>
          <w:bCs/>
        </w:rPr>
        <w:t>(alias subquery)</w:t>
      </w:r>
    </w:p>
    <w:p w14:paraId="5DB32231" w14:textId="77777777" w:rsidR="008B41D7" w:rsidRDefault="008B41D7" w:rsidP="008B41D7">
      <w:pPr>
        <w:pStyle w:val="ListParagraph"/>
        <w:spacing w:line="360" w:lineRule="auto"/>
        <w:jc w:val="both"/>
      </w:pPr>
    </w:p>
    <w:p w14:paraId="13B8BB9F" w14:textId="6D67F2E7" w:rsidR="004C652D" w:rsidRDefault="00855E50" w:rsidP="008F6717">
      <w:pPr>
        <w:pStyle w:val="ListParagraph"/>
        <w:numPr>
          <w:ilvl w:val="0"/>
          <w:numId w:val="12"/>
        </w:numPr>
        <w:spacing w:line="360" w:lineRule="auto"/>
        <w:jc w:val="both"/>
      </w:pPr>
      <w:r w:rsidRPr="00855E50">
        <w:t xml:space="preserve">Display Max Bikes Purchased (obtained from max </w:t>
      </w:r>
      <w:r w:rsidR="000000AF">
        <w:t xml:space="preserve">of total </w:t>
      </w:r>
      <w:r w:rsidRPr="00855E50">
        <w:t>quantity of bikes</w:t>
      </w:r>
      <w:r w:rsidR="00A75C02">
        <w:t xml:space="preserve"> </w:t>
      </w:r>
      <w:r w:rsidRPr="00855E50">
        <w:t xml:space="preserve">and ends </w:t>
      </w:r>
      <w:r w:rsidR="001B3737">
        <w:t xml:space="preserve">with </w:t>
      </w:r>
      <w:r w:rsidRPr="00855E50">
        <w:t>'</w:t>
      </w:r>
      <w:r w:rsidR="001B3737">
        <w:t xml:space="preserve"> </w:t>
      </w:r>
      <w:r w:rsidRPr="00855E50">
        <w:t xml:space="preserve">Bikes') for </w:t>
      </w:r>
      <w:r w:rsidR="006C40EE">
        <w:t>every</w:t>
      </w:r>
      <w:r w:rsidRPr="00855E50">
        <w:t xml:space="preserve"> bike that </w:t>
      </w:r>
      <w:r w:rsidR="00CF3523">
        <w:t>has</w:t>
      </w:r>
      <w:r w:rsidRPr="00855E50">
        <w:t xml:space="preserve"> name starts with 'S'</w:t>
      </w:r>
      <w:r w:rsidR="00CF3523">
        <w:t xml:space="preserve"> and </w:t>
      </w:r>
      <w:r w:rsidR="00CF3523" w:rsidRPr="00855E50">
        <w:t>are bought between July and December</w:t>
      </w:r>
      <w:r>
        <w:t>.</w:t>
      </w:r>
    </w:p>
    <w:p w14:paraId="7B535606" w14:textId="77777777" w:rsidR="008B41D7" w:rsidRPr="00346613" w:rsidRDefault="008B41D7" w:rsidP="008B41D7">
      <w:pPr>
        <w:pStyle w:val="ListParagraph"/>
        <w:spacing w:line="360" w:lineRule="auto"/>
        <w:jc w:val="both"/>
        <w:rPr>
          <w:b/>
          <w:bCs/>
        </w:rPr>
      </w:pPr>
      <w:r w:rsidRPr="00346613">
        <w:rPr>
          <w:b/>
          <w:bCs/>
        </w:rPr>
        <w:t>(alias subquery)</w:t>
      </w:r>
    </w:p>
    <w:p w14:paraId="0777004E" w14:textId="77777777" w:rsidR="008B41D7" w:rsidRDefault="008B41D7" w:rsidP="008B41D7">
      <w:pPr>
        <w:pStyle w:val="ListParagraph"/>
        <w:spacing w:line="360" w:lineRule="auto"/>
        <w:jc w:val="both"/>
      </w:pPr>
    </w:p>
    <w:p w14:paraId="46CF5A8F" w14:textId="3338F60E" w:rsidR="00ED47FB" w:rsidRDefault="00E72C5C" w:rsidP="008F6717">
      <w:pPr>
        <w:pStyle w:val="ListParagraph"/>
        <w:numPr>
          <w:ilvl w:val="0"/>
          <w:numId w:val="12"/>
        </w:numPr>
        <w:spacing w:line="360" w:lineRule="auto"/>
        <w:jc w:val="both"/>
      </w:pPr>
      <w:r w:rsidRPr="00E72C5C">
        <w:t xml:space="preserve">Create a view named CustomerView that display CustomerName, Total Transactions (obtained from total </w:t>
      </w:r>
      <w:r w:rsidR="00E16BE6">
        <w:t xml:space="preserve">number of different bike bought </w:t>
      </w:r>
      <w:r w:rsidRPr="00E72C5C">
        <w:t>by customer), Total Bikes Bought (obtained from total</w:t>
      </w:r>
      <w:r w:rsidR="00C9536C">
        <w:t xml:space="preserve"> quantit</w:t>
      </w:r>
      <w:r w:rsidR="00737521">
        <w:t>y</w:t>
      </w:r>
      <w:r w:rsidR="00B62959">
        <w:t xml:space="preserve"> of</w:t>
      </w:r>
      <w:r w:rsidRPr="00E72C5C">
        <w:t xml:space="preserve"> bikes bought by customer from all transactions), and Customer Phone (obtained by replacing 0 in front of the phone number with '+62'), for </w:t>
      </w:r>
      <w:r w:rsidR="00C959EC">
        <w:t>every</w:t>
      </w:r>
      <w:r w:rsidRPr="00E72C5C">
        <w:t xml:space="preserve"> customer that has made between 2 and 5 transactions</w:t>
      </w:r>
      <w:r w:rsidR="003224D8">
        <w:t xml:space="preserve"> </w:t>
      </w:r>
      <w:r w:rsidRPr="00E72C5C">
        <w:t>and has bought more than 5 bikes</w:t>
      </w:r>
      <w:r>
        <w:t>.</w:t>
      </w:r>
    </w:p>
    <w:p w14:paraId="764C90E3" w14:textId="77777777" w:rsidR="008B41D7" w:rsidRDefault="008B41D7" w:rsidP="008B41D7">
      <w:pPr>
        <w:pStyle w:val="ListParagraph"/>
        <w:spacing w:line="360" w:lineRule="auto"/>
        <w:jc w:val="both"/>
      </w:pPr>
    </w:p>
    <w:p w14:paraId="179AE6FB" w14:textId="30183430" w:rsidR="00F430AC" w:rsidRDefault="006451B4" w:rsidP="008F6717">
      <w:pPr>
        <w:pStyle w:val="ListParagraph"/>
        <w:numPr>
          <w:ilvl w:val="0"/>
          <w:numId w:val="12"/>
        </w:numPr>
        <w:spacing w:line="360" w:lineRule="auto"/>
        <w:jc w:val="both"/>
      </w:pPr>
      <w:r w:rsidRPr="006451B4">
        <w:t>Create a view named TransactionView that display TransactionID, Max Quantity</w:t>
      </w:r>
      <w:r w:rsidR="0003158F">
        <w:t xml:space="preserve"> </w:t>
      </w:r>
      <w:r w:rsidRPr="006451B4">
        <w:t>(obtained from the maximum quantity of bikes bought in that transaction), Min Quantity</w:t>
      </w:r>
      <w:r w:rsidR="00945AC0">
        <w:t xml:space="preserve"> </w:t>
      </w:r>
      <w:r w:rsidRPr="006451B4">
        <w:t xml:space="preserve">(obtained from the minimum quantity of bikes bought in that transaction), and Days Elapsed (obtained from the number of days that has passed since the transaction was made), for </w:t>
      </w:r>
      <w:r w:rsidR="003254DF">
        <w:t>every</w:t>
      </w:r>
      <w:r w:rsidRPr="006451B4">
        <w:t xml:space="preserve"> transaction where Max Quantity is not equals Min Quantity and is made by male staff</w:t>
      </w:r>
      <w:r>
        <w:t>.</w:t>
      </w:r>
    </w:p>
    <w:p w14:paraId="2383592C" w14:textId="0100AF60" w:rsidR="00230332" w:rsidRDefault="00CB4AF1" w:rsidP="00CB4AF1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2F6482D6" w14:textId="77777777" w:rsidR="00230332" w:rsidRDefault="00230332" w:rsidP="00230332">
      <w:pPr>
        <w:spacing w:line="360" w:lineRule="auto"/>
        <w:jc w:val="both"/>
      </w:pPr>
      <w:r w:rsidRPr="002C14CC">
        <w:rPr>
          <w:b/>
        </w:rPr>
        <w:lastRenderedPageBreak/>
        <w:t>File that must be collected</w:t>
      </w:r>
      <w:r>
        <w:t>:</w:t>
      </w:r>
    </w:p>
    <w:p w14:paraId="3DFC2223" w14:textId="34E76FA7" w:rsidR="00230332" w:rsidRDefault="00230332" w:rsidP="008A6D65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Entity Relationship Diagram (.</w:t>
      </w:r>
      <w:r w:rsidR="00CB4AF1">
        <w:t>vpp</w:t>
      </w:r>
      <w:r>
        <w:t>, .png)</w:t>
      </w:r>
    </w:p>
    <w:p w14:paraId="0CB66841" w14:textId="77777777" w:rsidR="00230332" w:rsidRDefault="00230332" w:rsidP="008A6D65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create the database system. (.sql)</w:t>
      </w:r>
    </w:p>
    <w:p w14:paraId="4CCA4501" w14:textId="77777777" w:rsidR="00230332" w:rsidRDefault="00230332" w:rsidP="008A6D65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insert data into tables. (.sql)</w:t>
      </w:r>
    </w:p>
    <w:p w14:paraId="06C60478" w14:textId="77777777" w:rsidR="00230332" w:rsidRDefault="00230332" w:rsidP="008A6D65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simulate the transactions processes. (.sql)</w:t>
      </w:r>
    </w:p>
    <w:p w14:paraId="75A61F8B" w14:textId="77777777" w:rsidR="00230332" w:rsidRDefault="00230332" w:rsidP="008A6D65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answer the 10 cases. (.sql)</w:t>
      </w:r>
    </w:p>
    <w:p w14:paraId="0115214B" w14:textId="77777777" w:rsidR="0046089D" w:rsidRDefault="0046089D" w:rsidP="0046089D">
      <w:pPr>
        <w:spacing w:line="360" w:lineRule="auto"/>
        <w:jc w:val="both"/>
      </w:pPr>
    </w:p>
    <w:p w14:paraId="47FC7571" w14:textId="77777777" w:rsidR="00264B38" w:rsidRDefault="00264B38" w:rsidP="00264B38">
      <w:pPr>
        <w:spacing w:after="200" w:line="276" w:lineRule="auto"/>
        <w:rPr>
          <w:rStyle w:val="longtext"/>
          <w:b/>
          <w:shd w:val="clear" w:color="auto" w:fill="FFFFFF"/>
        </w:rPr>
      </w:pPr>
      <w:r>
        <w:rPr>
          <w:rStyle w:val="longtext"/>
          <w:b/>
          <w:shd w:val="clear" w:color="auto" w:fill="FFFFFF"/>
        </w:rPr>
        <w:t>Here are the rules that you must follow to create your project:</w:t>
      </w:r>
    </w:p>
    <w:p w14:paraId="3B323F1A" w14:textId="77777777" w:rsidR="00264B38" w:rsidRDefault="00264B38" w:rsidP="00264B38">
      <w:pPr>
        <w:numPr>
          <w:ilvl w:val="0"/>
          <w:numId w:val="23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11AB9420" w14:textId="77777777" w:rsidR="00264B38" w:rsidRDefault="00264B38" w:rsidP="00264B38">
      <w:pPr>
        <w:numPr>
          <w:ilvl w:val="0"/>
          <w:numId w:val="23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color w:val="000000"/>
        </w:rPr>
        <w:t>Use the techniques taught during practicum.</w:t>
      </w:r>
    </w:p>
    <w:p w14:paraId="7E5E54A1" w14:textId="77777777" w:rsidR="00264B38" w:rsidRDefault="00264B38" w:rsidP="00264B38">
      <w:pPr>
        <w:numPr>
          <w:ilvl w:val="0"/>
          <w:numId w:val="23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03E1AFDC" w14:textId="77777777" w:rsidR="00264B38" w:rsidRDefault="00264B38" w:rsidP="00264B38">
      <w:pPr>
        <w:numPr>
          <w:ilvl w:val="0"/>
          <w:numId w:val="23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42438B5" w14:textId="77777777" w:rsidR="00264B38" w:rsidRDefault="00264B38" w:rsidP="00264B38">
      <w:pPr>
        <w:numPr>
          <w:ilvl w:val="1"/>
          <w:numId w:val="23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7CA02A8D" w14:textId="77777777" w:rsidR="00264B38" w:rsidRDefault="00264B38" w:rsidP="00264B38">
      <w:pPr>
        <w:numPr>
          <w:ilvl w:val="1"/>
          <w:numId w:val="23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278D6945" w14:textId="77777777" w:rsidR="00264B38" w:rsidRDefault="00264B38" w:rsidP="00264B38">
      <w:pPr>
        <w:numPr>
          <w:ilvl w:val="1"/>
          <w:numId w:val="23"/>
        </w:numPr>
        <w:spacing w:line="360" w:lineRule="auto"/>
        <w:jc w:val="both"/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12D91BB2" w14:textId="3077A5CB" w:rsidR="0046089D" w:rsidRPr="007E3D3B" w:rsidRDefault="0046089D" w:rsidP="007E3D3B">
      <w:pPr>
        <w:spacing w:after="200" w:line="276" w:lineRule="auto"/>
        <w:rPr>
          <w:b/>
          <w:shd w:val="clear" w:color="auto" w:fill="FFFFFF"/>
        </w:rPr>
      </w:pPr>
    </w:p>
    <w:sectPr w:rsidR="0046089D" w:rsidRPr="007E3D3B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1E58C" w14:textId="77777777" w:rsidR="000376D7" w:rsidRDefault="000376D7" w:rsidP="00273E4A">
      <w:r>
        <w:separator/>
      </w:r>
    </w:p>
  </w:endnote>
  <w:endnote w:type="continuationSeparator" w:id="0">
    <w:p w14:paraId="37BB039C" w14:textId="77777777" w:rsidR="000376D7" w:rsidRDefault="000376D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9CE5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E130A74" wp14:editId="7B84D1D7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7EC3CFC2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of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39064C20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DDB0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1730CCF" wp14:editId="25BF23AA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6959091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52D7C62B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ADA4201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B4DB1" w14:textId="77777777" w:rsidR="000376D7" w:rsidRDefault="000376D7" w:rsidP="00273E4A">
      <w:r>
        <w:separator/>
      </w:r>
    </w:p>
  </w:footnote>
  <w:footnote w:type="continuationSeparator" w:id="0">
    <w:p w14:paraId="7AF503FD" w14:textId="77777777" w:rsidR="000376D7" w:rsidRDefault="000376D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67FF5B86" w14:textId="77777777" w:rsidTr="005D0782">
      <w:tc>
        <w:tcPr>
          <w:tcW w:w="5220" w:type="dxa"/>
        </w:tcPr>
        <w:p w14:paraId="097B7B79" w14:textId="66A6869C" w:rsidR="005D0782" w:rsidRPr="00261D90" w:rsidRDefault="009872FE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210222</w:t>
          </w:r>
        </w:p>
      </w:tc>
      <w:tc>
        <w:tcPr>
          <w:tcW w:w="5220" w:type="dxa"/>
        </w:tcPr>
        <w:p w14:paraId="613C791E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A67058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6D4C3B26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2AF6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2066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4B5622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1E5106"/>
    <w:multiLevelType w:val="hybridMultilevel"/>
    <w:tmpl w:val="3230E4D8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F26A64"/>
    <w:multiLevelType w:val="hybridMultilevel"/>
    <w:tmpl w:val="FB662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7"/>
  </w:num>
  <w:num w:numId="5">
    <w:abstractNumId w:val="16"/>
  </w:num>
  <w:num w:numId="6">
    <w:abstractNumId w:val="11"/>
  </w:num>
  <w:num w:numId="7">
    <w:abstractNumId w:val="17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14"/>
  </w:num>
  <w:num w:numId="15">
    <w:abstractNumId w:val="18"/>
  </w:num>
  <w:num w:numId="16">
    <w:abstractNumId w:val="9"/>
  </w:num>
  <w:num w:numId="17">
    <w:abstractNumId w:val="8"/>
  </w:num>
  <w:num w:numId="18">
    <w:abstractNumId w:val="13"/>
  </w:num>
  <w:num w:numId="19">
    <w:abstractNumId w:val="10"/>
  </w:num>
  <w:num w:numId="20">
    <w:abstractNumId w:val="15"/>
  </w:num>
  <w:num w:numId="21">
    <w:abstractNumId w:val="20"/>
  </w:num>
  <w:num w:numId="22">
    <w:abstractNumId w:val="5"/>
  </w:num>
  <w:num w:numId="2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QUA6vZr5ywAAAA="/>
  </w:docVars>
  <w:rsids>
    <w:rsidRoot w:val="00B9609E"/>
    <w:rsid w:val="000000AF"/>
    <w:rsid w:val="00004525"/>
    <w:rsid w:val="00007D40"/>
    <w:rsid w:val="00010E94"/>
    <w:rsid w:val="00020F10"/>
    <w:rsid w:val="000240DD"/>
    <w:rsid w:val="00024B89"/>
    <w:rsid w:val="00025CDD"/>
    <w:rsid w:val="0003158F"/>
    <w:rsid w:val="000376D7"/>
    <w:rsid w:val="00041947"/>
    <w:rsid w:val="0004262C"/>
    <w:rsid w:val="00050D92"/>
    <w:rsid w:val="00051154"/>
    <w:rsid w:val="000652E3"/>
    <w:rsid w:val="00072DE7"/>
    <w:rsid w:val="000732DF"/>
    <w:rsid w:val="0007340D"/>
    <w:rsid w:val="00092A80"/>
    <w:rsid w:val="000A0C90"/>
    <w:rsid w:val="000A23D8"/>
    <w:rsid w:val="000A3F41"/>
    <w:rsid w:val="000B69D0"/>
    <w:rsid w:val="000C0617"/>
    <w:rsid w:val="000C3015"/>
    <w:rsid w:val="000C545D"/>
    <w:rsid w:val="000E6AD0"/>
    <w:rsid w:val="000F057A"/>
    <w:rsid w:val="000F1A7E"/>
    <w:rsid w:val="000F1EBF"/>
    <w:rsid w:val="000F3EB6"/>
    <w:rsid w:val="000F5D3D"/>
    <w:rsid w:val="000F7CFC"/>
    <w:rsid w:val="000F7FC6"/>
    <w:rsid w:val="00100C49"/>
    <w:rsid w:val="00106DB5"/>
    <w:rsid w:val="00111C97"/>
    <w:rsid w:val="001128D4"/>
    <w:rsid w:val="00122BC2"/>
    <w:rsid w:val="00123B1C"/>
    <w:rsid w:val="00123E85"/>
    <w:rsid w:val="00126822"/>
    <w:rsid w:val="00126964"/>
    <w:rsid w:val="0012783E"/>
    <w:rsid w:val="00131DAA"/>
    <w:rsid w:val="0013641D"/>
    <w:rsid w:val="00142E6C"/>
    <w:rsid w:val="00145802"/>
    <w:rsid w:val="00145C2E"/>
    <w:rsid w:val="00147969"/>
    <w:rsid w:val="00150E94"/>
    <w:rsid w:val="00151847"/>
    <w:rsid w:val="00152A6D"/>
    <w:rsid w:val="0015698F"/>
    <w:rsid w:val="00157705"/>
    <w:rsid w:val="00161CA5"/>
    <w:rsid w:val="0016581C"/>
    <w:rsid w:val="00170109"/>
    <w:rsid w:val="001838B6"/>
    <w:rsid w:val="00183F26"/>
    <w:rsid w:val="001955A6"/>
    <w:rsid w:val="001A300E"/>
    <w:rsid w:val="001A70E5"/>
    <w:rsid w:val="001B07D5"/>
    <w:rsid w:val="001B3737"/>
    <w:rsid w:val="001B39B0"/>
    <w:rsid w:val="001B3A2E"/>
    <w:rsid w:val="001D4810"/>
    <w:rsid w:val="001E4042"/>
    <w:rsid w:val="001E496D"/>
    <w:rsid w:val="001E637E"/>
    <w:rsid w:val="001E7ABE"/>
    <w:rsid w:val="001F64B6"/>
    <w:rsid w:val="00202054"/>
    <w:rsid w:val="0021527E"/>
    <w:rsid w:val="002158DA"/>
    <w:rsid w:val="00216F1D"/>
    <w:rsid w:val="00222A62"/>
    <w:rsid w:val="00223679"/>
    <w:rsid w:val="00224780"/>
    <w:rsid w:val="00226B74"/>
    <w:rsid w:val="00230332"/>
    <w:rsid w:val="00235C36"/>
    <w:rsid w:val="00237659"/>
    <w:rsid w:val="002376FA"/>
    <w:rsid w:val="00261D90"/>
    <w:rsid w:val="00264B38"/>
    <w:rsid w:val="00273E4A"/>
    <w:rsid w:val="00281799"/>
    <w:rsid w:val="002841B3"/>
    <w:rsid w:val="002956DC"/>
    <w:rsid w:val="00296DA6"/>
    <w:rsid w:val="002A07C0"/>
    <w:rsid w:val="002A138B"/>
    <w:rsid w:val="002A66E0"/>
    <w:rsid w:val="002A7722"/>
    <w:rsid w:val="002B00F2"/>
    <w:rsid w:val="002B4F29"/>
    <w:rsid w:val="002B7CDD"/>
    <w:rsid w:val="002C3AC5"/>
    <w:rsid w:val="002C63A7"/>
    <w:rsid w:val="002C7BC8"/>
    <w:rsid w:val="002C7FC0"/>
    <w:rsid w:val="002D1472"/>
    <w:rsid w:val="002D6DC3"/>
    <w:rsid w:val="002D7F31"/>
    <w:rsid w:val="002E3324"/>
    <w:rsid w:val="003002A2"/>
    <w:rsid w:val="00305136"/>
    <w:rsid w:val="003054E4"/>
    <w:rsid w:val="0030615B"/>
    <w:rsid w:val="0031199F"/>
    <w:rsid w:val="00320C87"/>
    <w:rsid w:val="00321362"/>
    <w:rsid w:val="003224D8"/>
    <w:rsid w:val="00323347"/>
    <w:rsid w:val="003254DF"/>
    <w:rsid w:val="00330BAA"/>
    <w:rsid w:val="00336531"/>
    <w:rsid w:val="00336999"/>
    <w:rsid w:val="003432E6"/>
    <w:rsid w:val="003439D3"/>
    <w:rsid w:val="00346613"/>
    <w:rsid w:val="0036420F"/>
    <w:rsid w:val="00364DD0"/>
    <w:rsid w:val="0036669F"/>
    <w:rsid w:val="00366844"/>
    <w:rsid w:val="00367970"/>
    <w:rsid w:val="00374CF0"/>
    <w:rsid w:val="0037553B"/>
    <w:rsid w:val="0038376D"/>
    <w:rsid w:val="00384C7B"/>
    <w:rsid w:val="00386B5C"/>
    <w:rsid w:val="00387D06"/>
    <w:rsid w:val="0039020A"/>
    <w:rsid w:val="003A033B"/>
    <w:rsid w:val="003A1788"/>
    <w:rsid w:val="003A7665"/>
    <w:rsid w:val="003B0987"/>
    <w:rsid w:val="003B1D05"/>
    <w:rsid w:val="003B27CC"/>
    <w:rsid w:val="003B5F77"/>
    <w:rsid w:val="003C0A29"/>
    <w:rsid w:val="003C1CE6"/>
    <w:rsid w:val="003D223B"/>
    <w:rsid w:val="003D452E"/>
    <w:rsid w:val="003D7084"/>
    <w:rsid w:val="003E02FE"/>
    <w:rsid w:val="003E34C0"/>
    <w:rsid w:val="003F0562"/>
    <w:rsid w:val="003F1606"/>
    <w:rsid w:val="003F1791"/>
    <w:rsid w:val="003F6E05"/>
    <w:rsid w:val="003F71D2"/>
    <w:rsid w:val="004074A1"/>
    <w:rsid w:val="00411581"/>
    <w:rsid w:val="00416C03"/>
    <w:rsid w:val="00420AFF"/>
    <w:rsid w:val="00422134"/>
    <w:rsid w:val="00434FFC"/>
    <w:rsid w:val="00444007"/>
    <w:rsid w:val="00446550"/>
    <w:rsid w:val="00446D31"/>
    <w:rsid w:val="004500E5"/>
    <w:rsid w:val="0045325D"/>
    <w:rsid w:val="004532B7"/>
    <w:rsid w:val="004564E4"/>
    <w:rsid w:val="00460562"/>
    <w:rsid w:val="0046089D"/>
    <w:rsid w:val="004633AF"/>
    <w:rsid w:val="004636FA"/>
    <w:rsid w:val="0046440B"/>
    <w:rsid w:val="00470964"/>
    <w:rsid w:val="004716A8"/>
    <w:rsid w:val="00490B7E"/>
    <w:rsid w:val="00494E4C"/>
    <w:rsid w:val="00495408"/>
    <w:rsid w:val="004A6F1F"/>
    <w:rsid w:val="004A71CA"/>
    <w:rsid w:val="004B47B5"/>
    <w:rsid w:val="004B56BD"/>
    <w:rsid w:val="004B6AFE"/>
    <w:rsid w:val="004B75D7"/>
    <w:rsid w:val="004C0F0C"/>
    <w:rsid w:val="004C1C6B"/>
    <w:rsid w:val="004C2FE7"/>
    <w:rsid w:val="004C652D"/>
    <w:rsid w:val="004D176C"/>
    <w:rsid w:val="004D38D2"/>
    <w:rsid w:val="004E7352"/>
    <w:rsid w:val="004F0465"/>
    <w:rsid w:val="004F131E"/>
    <w:rsid w:val="00506B07"/>
    <w:rsid w:val="00517AAE"/>
    <w:rsid w:val="00520E03"/>
    <w:rsid w:val="005314B7"/>
    <w:rsid w:val="005325F5"/>
    <w:rsid w:val="005335A5"/>
    <w:rsid w:val="00535C3A"/>
    <w:rsid w:val="00535DA7"/>
    <w:rsid w:val="00540788"/>
    <w:rsid w:val="005415E8"/>
    <w:rsid w:val="00541851"/>
    <w:rsid w:val="005447D7"/>
    <w:rsid w:val="00547DFA"/>
    <w:rsid w:val="0055410B"/>
    <w:rsid w:val="00554BEE"/>
    <w:rsid w:val="005567F7"/>
    <w:rsid w:val="00556E41"/>
    <w:rsid w:val="00567657"/>
    <w:rsid w:val="00571B72"/>
    <w:rsid w:val="00582417"/>
    <w:rsid w:val="00582E4C"/>
    <w:rsid w:val="005847EA"/>
    <w:rsid w:val="00587EA9"/>
    <w:rsid w:val="00593CC3"/>
    <w:rsid w:val="005A072D"/>
    <w:rsid w:val="005A32DD"/>
    <w:rsid w:val="005A56D7"/>
    <w:rsid w:val="005A5E44"/>
    <w:rsid w:val="005B07D4"/>
    <w:rsid w:val="005B08E3"/>
    <w:rsid w:val="005B1879"/>
    <w:rsid w:val="005B3392"/>
    <w:rsid w:val="005B66A9"/>
    <w:rsid w:val="005C156C"/>
    <w:rsid w:val="005C19B6"/>
    <w:rsid w:val="005D0782"/>
    <w:rsid w:val="005E19B0"/>
    <w:rsid w:val="005F2A4A"/>
    <w:rsid w:val="005F47E6"/>
    <w:rsid w:val="005F5559"/>
    <w:rsid w:val="005F794B"/>
    <w:rsid w:val="0060201C"/>
    <w:rsid w:val="0060486C"/>
    <w:rsid w:val="006175E1"/>
    <w:rsid w:val="00620F26"/>
    <w:rsid w:val="00625294"/>
    <w:rsid w:val="00630FB5"/>
    <w:rsid w:val="00632A2F"/>
    <w:rsid w:val="00635EE5"/>
    <w:rsid w:val="00643F75"/>
    <w:rsid w:val="006451B4"/>
    <w:rsid w:val="0064765F"/>
    <w:rsid w:val="006512DD"/>
    <w:rsid w:val="00664137"/>
    <w:rsid w:val="006659AE"/>
    <w:rsid w:val="006673D6"/>
    <w:rsid w:val="0067443D"/>
    <w:rsid w:val="00677D39"/>
    <w:rsid w:val="006814A3"/>
    <w:rsid w:val="006903FA"/>
    <w:rsid w:val="006A4383"/>
    <w:rsid w:val="006A7A95"/>
    <w:rsid w:val="006B05F1"/>
    <w:rsid w:val="006B7A53"/>
    <w:rsid w:val="006C3B69"/>
    <w:rsid w:val="006C40EE"/>
    <w:rsid w:val="006D36BC"/>
    <w:rsid w:val="006D4670"/>
    <w:rsid w:val="006E2772"/>
    <w:rsid w:val="006E4BED"/>
    <w:rsid w:val="006F4D80"/>
    <w:rsid w:val="00701ECA"/>
    <w:rsid w:val="00701ED4"/>
    <w:rsid w:val="0070208A"/>
    <w:rsid w:val="00704ADE"/>
    <w:rsid w:val="007052AA"/>
    <w:rsid w:val="007105BD"/>
    <w:rsid w:val="00720962"/>
    <w:rsid w:val="0072245D"/>
    <w:rsid w:val="007310C1"/>
    <w:rsid w:val="00732EDD"/>
    <w:rsid w:val="007353B9"/>
    <w:rsid w:val="00737521"/>
    <w:rsid w:val="00737595"/>
    <w:rsid w:val="0073769A"/>
    <w:rsid w:val="00771C08"/>
    <w:rsid w:val="00776FB8"/>
    <w:rsid w:val="007828D4"/>
    <w:rsid w:val="00787247"/>
    <w:rsid w:val="00796009"/>
    <w:rsid w:val="00796BE6"/>
    <w:rsid w:val="007A0A50"/>
    <w:rsid w:val="007B5A6A"/>
    <w:rsid w:val="007B6A62"/>
    <w:rsid w:val="007C1C37"/>
    <w:rsid w:val="007C305A"/>
    <w:rsid w:val="007D5B09"/>
    <w:rsid w:val="007E0EE7"/>
    <w:rsid w:val="007E2DF6"/>
    <w:rsid w:val="007E3D3B"/>
    <w:rsid w:val="007E7F7C"/>
    <w:rsid w:val="007F0BB9"/>
    <w:rsid w:val="007F4BDD"/>
    <w:rsid w:val="007F6493"/>
    <w:rsid w:val="00801075"/>
    <w:rsid w:val="00806B44"/>
    <w:rsid w:val="00810737"/>
    <w:rsid w:val="00811C48"/>
    <w:rsid w:val="0082404E"/>
    <w:rsid w:val="0083459F"/>
    <w:rsid w:val="00837135"/>
    <w:rsid w:val="0083780E"/>
    <w:rsid w:val="00840875"/>
    <w:rsid w:val="00855E50"/>
    <w:rsid w:val="00864CB7"/>
    <w:rsid w:val="008674E6"/>
    <w:rsid w:val="00876001"/>
    <w:rsid w:val="00876A58"/>
    <w:rsid w:val="00884C6D"/>
    <w:rsid w:val="00887867"/>
    <w:rsid w:val="00890975"/>
    <w:rsid w:val="00890C73"/>
    <w:rsid w:val="008939EF"/>
    <w:rsid w:val="00894072"/>
    <w:rsid w:val="00895B8D"/>
    <w:rsid w:val="008A3B80"/>
    <w:rsid w:val="008A6D65"/>
    <w:rsid w:val="008B110F"/>
    <w:rsid w:val="008B212E"/>
    <w:rsid w:val="008B41D7"/>
    <w:rsid w:val="008B7541"/>
    <w:rsid w:val="008C1A4A"/>
    <w:rsid w:val="008D1B94"/>
    <w:rsid w:val="008D3C46"/>
    <w:rsid w:val="008D411F"/>
    <w:rsid w:val="008E7CB4"/>
    <w:rsid w:val="008F6717"/>
    <w:rsid w:val="009010C1"/>
    <w:rsid w:val="0090372F"/>
    <w:rsid w:val="00903EF5"/>
    <w:rsid w:val="009241A8"/>
    <w:rsid w:val="00932B6E"/>
    <w:rsid w:val="0093677F"/>
    <w:rsid w:val="00937B93"/>
    <w:rsid w:val="00944ADA"/>
    <w:rsid w:val="00945AC0"/>
    <w:rsid w:val="00946006"/>
    <w:rsid w:val="009568C5"/>
    <w:rsid w:val="00961A2D"/>
    <w:rsid w:val="0097243E"/>
    <w:rsid w:val="00973849"/>
    <w:rsid w:val="009758FF"/>
    <w:rsid w:val="009832E4"/>
    <w:rsid w:val="00985653"/>
    <w:rsid w:val="00986CE6"/>
    <w:rsid w:val="009872FE"/>
    <w:rsid w:val="009A2464"/>
    <w:rsid w:val="009A3737"/>
    <w:rsid w:val="009C2DF6"/>
    <w:rsid w:val="009C7801"/>
    <w:rsid w:val="009E01EA"/>
    <w:rsid w:val="009E29D9"/>
    <w:rsid w:val="009E55C1"/>
    <w:rsid w:val="009F2303"/>
    <w:rsid w:val="009F3A61"/>
    <w:rsid w:val="009F59A9"/>
    <w:rsid w:val="009F618C"/>
    <w:rsid w:val="00A054FC"/>
    <w:rsid w:val="00A1473C"/>
    <w:rsid w:val="00A14989"/>
    <w:rsid w:val="00A165E9"/>
    <w:rsid w:val="00A170BD"/>
    <w:rsid w:val="00A316D5"/>
    <w:rsid w:val="00A32343"/>
    <w:rsid w:val="00A3596D"/>
    <w:rsid w:val="00A40BEC"/>
    <w:rsid w:val="00A46082"/>
    <w:rsid w:val="00A50AF3"/>
    <w:rsid w:val="00A52AB7"/>
    <w:rsid w:val="00A53D38"/>
    <w:rsid w:val="00A543FD"/>
    <w:rsid w:val="00A552D5"/>
    <w:rsid w:val="00A60816"/>
    <w:rsid w:val="00A65425"/>
    <w:rsid w:val="00A7056F"/>
    <w:rsid w:val="00A75C02"/>
    <w:rsid w:val="00A768D3"/>
    <w:rsid w:val="00A7748F"/>
    <w:rsid w:val="00A828F7"/>
    <w:rsid w:val="00A933D3"/>
    <w:rsid w:val="00A95BF3"/>
    <w:rsid w:val="00AA1407"/>
    <w:rsid w:val="00AA46AD"/>
    <w:rsid w:val="00AA76E1"/>
    <w:rsid w:val="00AB0E0A"/>
    <w:rsid w:val="00AB42BB"/>
    <w:rsid w:val="00AC0C63"/>
    <w:rsid w:val="00AC5D98"/>
    <w:rsid w:val="00AD0B16"/>
    <w:rsid w:val="00AD1604"/>
    <w:rsid w:val="00AD2114"/>
    <w:rsid w:val="00AD7B46"/>
    <w:rsid w:val="00AE1AE9"/>
    <w:rsid w:val="00AE39D8"/>
    <w:rsid w:val="00AE548F"/>
    <w:rsid w:val="00AE661D"/>
    <w:rsid w:val="00AF264E"/>
    <w:rsid w:val="00AF338E"/>
    <w:rsid w:val="00B02309"/>
    <w:rsid w:val="00B04C4C"/>
    <w:rsid w:val="00B17AD5"/>
    <w:rsid w:val="00B212C7"/>
    <w:rsid w:val="00B21D82"/>
    <w:rsid w:val="00B25A20"/>
    <w:rsid w:val="00B440FB"/>
    <w:rsid w:val="00B4674F"/>
    <w:rsid w:val="00B47762"/>
    <w:rsid w:val="00B517FB"/>
    <w:rsid w:val="00B62959"/>
    <w:rsid w:val="00B67595"/>
    <w:rsid w:val="00B709CA"/>
    <w:rsid w:val="00B7140C"/>
    <w:rsid w:val="00B766F5"/>
    <w:rsid w:val="00B76970"/>
    <w:rsid w:val="00B800E3"/>
    <w:rsid w:val="00B81979"/>
    <w:rsid w:val="00B85533"/>
    <w:rsid w:val="00B910F4"/>
    <w:rsid w:val="00B915D0"/>
    <w:rsid w:val="00B93C30"/>
    <w:rsid w:val="00B948DA"/>
    <w:rsid w:val="00B9609E"/>
    <w:rsid w:val="00BA2CAF"/>
    <w:rsid w:val="00BC6DE8"/>
    <w:rsid w:val="00BD1558"/>
    <w:rsid w:val="00BD1D65"/>
    <w:rsid w:val="00BD4457"/>
    <w:rsid w:val="00BD6F14"/>
    <w:rsid w:val="00BD75E7"/>
    <w:rsid w:val="00BE0705"/>
    <w:rsid w:val="00BF2997"/>
    <w:rsid w:val="00BF7C45"/>
    <w:rsid w:val="00C01E83"/>
    <w:rsid w:val="00C105AF"/>
    <w:rsid w:val="00C25F66"/>
    <w:rsid w:val="00C27C4E"/>
    <w:rsid w:val="00C33D05"/>
    <w:rsid w:val="00C44051"/>
    <w:rsid w:val="00C525FC"/>
    <w:rsid w:val="00C53592"/>
    <w:rsid w:val="00C56C03"/>
    <w:rsid w:val="00C57A8A"/>
    <w:rsid w:val="00C57FE8"/>
    <w:rsid w:val="00C61921"/>
    <w:rsid w:val="00C6549A"/>
    <w:rsid w:val="00C80B46"/>
    <w:rsid w:val="00C844C9"/>
    <w:rsid w:val="00C8483C"/>
    <w:rsid w:val="00C915BF"/>
    <w:rsid w:val="00C9260F"/>
    <w:rsid w:val="00C9536C"/>
    <w:rsid w:val="00C959EC"/>
    <w:rsid w:val="00CA0DC0"/>
    <w:rsid w:val="00CA464F"/>
    <w:rsid w:val="00CB3B33"/>
    <w:rsid w:val="00CB4AF1"/>
    <w:rsid w:val="00CB736B"/>
    <w:rsid w:val="00CD5400"/>
    <w:rsid w:val="00CD64BC"/>
    <w:rsid w:val="00CF10BE"/>
    <w:rsid w:val="00CF11B0"/>
    <w:rsid w:val="00CF3523"/>
    <w:rsid w:val="00CF4A91"/>
    <w:rsid w:val="00CF6DC3"/>
    <w:rsid w:val="00CF7F3C"/>
    <w:rsid w:val="00D032E7"/>
    <w:rsid w:val="00D049FB"/>
    <w:rsid w:val="00D125AA"/>
    <w:rsid w:val="00D21072"/>
    <w:rsid w:val="00D2270A"/>
    <w:rsid w:val="00D22C95"/>
    <w:rsid w:val="00D30822"/>
    <w:rsid w:val="00D31F22"/>
    <w:rsid w:val="00D3685C"/>
    <w:rsid w:val="00D37E0D"/>
    <w:rsid w:val="00D406AD"/>
    <w:rsid w:val="00D40806"/>
    <w:rsid w:val="00D47C75"/>
    <w:rsid w:val="00D507E7"/>
    <w:rsid w:val="00D51350"/>
    <w:rsid w:val="00D60A6D"/>
    <w:rsid w:val="00D61907"/>
    <w:rsid w:val="00D636B9"/>
    <w:rsid w:val="00D67DFC"/>
    <w:rsid w:val="00D71F67"/>
    <w:rsid w:val="00D75B5D"/>
    <w:rsid w:val="00D80BC0"/>
    <w:rsid w:val="00D95848"/>
    <w:rsid w:val="00DA4A85"/>
    <w:rsid w:val="00DB0A75"/>
    <w:rsid w:val="00DC4B9D"/>
    <w:rsid w:val="00DC5B73"/>
    <w:rsid w:val="00DC6455"/>
    <w:rsid w:val="00DC700A"/>
    <w:rsid w:val="00DD6555"/>
    <w:rsid w:val="00DE2FA6"/>
    <w:rsid w:val="00DE54B5"/>
    <w:rsid w:val="00DF2179"/>
    <w:rsid w:val="00DF224B"/>
    <w:rsid w:val="00DF310C"/>
    <w:rsid w:val="00DF5380"/>
    <w:rsid w:val="00DF69E5"/>
    <w:rsid w:val="00DF6A3F"/>
    <w:rsid w:val="00E0375C"/>
    <w:rsid w:val="00E03DA9"/>
    <w:rsid w:val="00E047D9"/>
    <w:rsid w:val="00E06ACD"/>
    <w:rsid w:val="00E15665"/>
    <w:rsid w:val="00E16761"/>
    <w:rsid w:val="00E16BE6"/>
    <w:rsid w:val="00E17088"/>
    <w:rsid w:val="00E2100D"/>
    <w:rsid w:val="00E23E1D"/>
    <w:rsid w:val="00E25569"/>
    <w:rsid w:val="00E30714"/>
    <w:rsid w:val="00E335DA"/>
    <w:rsid w:val="00E34687"/>
    <w:rsid w:val="00E36B77"/>
    <w:rsid w:val="00E36EA8"/>
    <w:rsid w:val="00E502A7"/>
    <w:rsid w:val="00E52CEA"/>
    <w:rsid w:val="00E6385F"/>
    <w:rsid w:val="00E642BF"/>
    <w:rsid w:val="00E65F44"/>
    <w:rsid w:val="00E660C4"/>
    <w:rsid w:val="00E725DA"/>
    <w:rsid w:val="00E72C5C"/>
    <w:rsid w:val="00E80462"/>
    <w:rsid w:val="00E81B6E"/>
    <w:rsid w:val="00E83F0C"/>
    <w:rsid w:val="00E852A7"/>
    <w:rsid w:val="00EA23AB"/>
    <w:rsid w:val="00EB5190"/>
    <w:rsid w:val="00EB5407"/>
    <w:rsid w:val="00ED0DF6"/>
    <w:rsid w:val="00ED47FB"/>
    <w:rsid w:val="00ED5890"/>
    <w:rsid w:val="00EE190F"/>
    <w:rsid w:val="00EF17AC"/>
    <w:rsid w:val="00F06AE5"/>
    <w:rsid w:val="00F11700"/>
    <w:rsid w:val="00F22A92"/>
    <w:rsid w:val="00F23A25"/>
    <w:rsid w:val="00F2595B"/>
    <w:rsid w:val="00F323C7"/>
    <w:rsid w:val="00F36E33"/>
    <w:rsid w:val="00F41AA8"/>
    <w:rsid w:val="00F430AC"/>
    <w:rsid w:val="00F53807"/>
    <w:rsid w:val="00F573DF"/>
    <w:rsid w:val="00F701B6"/>
    <w:rsid w:val="00F712CE"/>
    <w:rsid w:val="00F80742"/>
    <w:rsid w:val="00F818A5"/>
    <w:rsid w:val="00F82326"/>
    <w:rsid w:val="00F955DA"/>
    <w:rsid w:val="00F96B3B"/>
    <w:rsid w:val="00FA02D1"/>
    <w:rsid w:val="00FA41A2"/>
    <w:rsid w:val="00FC245F"/>
    <w:rsid w:val="00FD3795"/>
    <w:rsid w:val="00FD6238"/>
    <w:rsid w:val="00FE602C"/>
    <w:rsid w:val="00FF3E04"/>
    <w:rsid w:val="00FF54BD"/>
    <w:rsid w:val="00FF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F41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4C9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EB08-D761-4DBF-A375-B2399765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198</TotalTime>
  <Pages>7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479</cp:revision>
  <dcterms:created xsi:type="dcterms:W3CDTF">2017-06-21T03:38:00Z</dcterms:created>
  <dcterms:modified xsi:type="dcterms:W3CDTF">2022-02-07T03:38:00Z</dcterms:modified>
</cp:coreProperties>
</file>